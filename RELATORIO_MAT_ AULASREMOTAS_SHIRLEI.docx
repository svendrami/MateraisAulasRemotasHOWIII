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4F50" w14:textId="77777777" w:rsidR="0025792C" w:rsidRDefault="0025792C" w:rsidP="00BE5382">
      <w:pPr>
        <w:pStyle w:val="Ttulo"/>
        <w:ind w:firstLine="0"/>
      </w:pPr>
      <w:r>
        <w:t>P</w:t>
      </w:r>
      <w:r w:rsidR="007E3CFE">
        <w:t xml:space="preserve">rojeto </w:t>
      </w:r>
      <w:r w:rsidR="00533821">
        <w:t>Materiais Aulas Remotas</w:t>
      </w:r>
    </w:p>
    <w:p w14:paraId="336193F1" w14:textId="77777777" w:rsidR="0025792C" w:rsidRDefault="0025792C" w:rsidP="0025792C">
      <w:pPr>
        <w:pStyle w:val="7Pr-textoTtulodoTrabalho"/>
        <w:jc w:val="both"/>
      </w:pPr>
    </w:p>
    <w:p w14:paraId="41756343" w14:textId="77777777" w:rsidR="0025792C" w:rsidRPr="0039084B" w:rsidRDefault="0025792C" w:rsidP="0025792C">
      <w:pPr>
        <w:pStyle w:val="7Pr-textoTtulodoTrabalho"/>
      </w:pPr>
      <w:r>
        <w:rPr>
          <w:caps w:val="0"/>
        </w:rPr>
        <w:t>Shirlei Magali Vendrami</w:t>
      </w:r>
    </w:p>
    <w:p w14:paraId="4F6DCB98" w14:textId="77777777" w:rsidR="0025792C" w:rsidRDefault="0025792C" w:rsidP="0025792C">
      <w:pPr>
        <w:spacing w:before="240"/>
        <w:jc w:val="center"/>
        <w:rPr>
          <w:rStyle w:val="AddressChar"/>
        </w:rPr>
      </w:pPr>
      <w:r>
        <w:rPr>
          <w:rStyle w:val="AddressChar"/>
        </w:rPr>
        <w:t>Curso de tecnologia em análise e desenvolvimento de Sistemas – Universidade do Vale do Itajaí</w:t>
      </w:r>
    </w:p>
    <w:p w14:paraId="42286048" w14:textId="77777777" w:rsidR="0025792C" w:rsidRDefault="0025792C" w:rsidP="0025792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 (</w:t>
      </w:r>
      <w:proofErr w:type="spellStart"/>
      <w:r>
        <w:rPr>
          <w:rStyle w:val="AddressChar"/>
        </w:rPr>
        <w:t>Univali</w:t>
      </w:r>
      <w:proofErr w:type="spellEnd"/>
      <w:r>
        <w:rPr>
          <w:rStyle w:val="AddressChar"/>
        </w:rPr>
        <w:t>) – Campus de Itajaí</w:t>
      </w:r>
    </w:p>
    <w:p w14:paraId="220290BC" w14:textId="77777777" w:rsidR="0025792C" w:rsidRPr="003C25DE" w:rsidRDefault="0025792C" w:rsidP="0025792C">
      <w:pPr>
        <w:spacing w:before="240"/>
        <w:jc w:val="center"/>
        <w:rPr>
          <w:rStyle w:val="AddressChar"/>
        </w:rPr>
      </w:pPr>
      <w:r w:rsidRPr="003C25DE">
        <w:rPr>
          <w:rStyle w:val="AddressChar"/>
        </w:rPr>
        <w:br/>
      </w:r>
      <w:r>
        <w:rPr>
          <w:rStyle w:val="AddressChar"/>
        </w:rPr>
        <w:t>88302-901</w:t>
      </w:r>
      <w:r w:rsidRPr="003C25DE">
        <w:rPr>
          <w:rStyle w:val="AddressChar"/>
        </w:rPr>
        <w:t xml:space="preserve"> – </w:t>
      </w:r>
      <w:r>
        <w:rPr>
          <w:rStyle w:val="AddressChar"/>
        </w:rPr>
        <w:t xml:space="preserve">Itajaí </w:t>
      </w:r>
      <w:r w:rsidRPr="003C25DE">
        <w:rPr>
          <w:rStyle w:val="AddressChar"/>
        </w:rPr>
        <w:t xml:space="preserve">– </w:t>
      </w:r>
      <w:r>
        <w:rPr>
          <w:rStyle w:val="AddressChar"/>
        </w:rPr>
        <w:t xml:space="preserve">SC </w:t>
      </w:r>
      <w:r w:rsidRPr="003C25DE">
        <w:rPr>
          <w:rStyle w:val="AddressChar"/>
        </w:rPr>
        <w:t>– Bra</w:t>
      </w:r>
      <w:r>
        <w:rPr>
          <w:rStyle w:val="AddressChar"/>
        </w:rPr>
        <w:t>s</w:t>
      </w:r>
      <w:r w:rsidRPr="003C25DE">
        <w:rPr>
          <w:rStyle w:val="AddressChar"/>
        </w:rPr>
        <w:t>il</w:t>
      </w:r>
    </w:p>
    <w:p w14:paraId="57774952" w14:textId="77777777" w:rsidR="0025792C" w:rsidRPr="005E5C4C" w:rsidRDefault="0025792C" w:rsidP="0025792C">
      <w:pPr>
        <w:pStyle w:val="Email"/>
      </w:pPr>
      <w:r>
        <w:t>shirlei.vendrami@gmail.com</w:t>
      </w:r>
      <w:r w:rsidRPr="005E5C4C">
        <w:t xml:space="preserve"> </w:t>
      </w:r>
    </w:p>
    <w:p w14:paraId="1644C481" w14:textId="77777777" w:rsidR="0025792C" w:rsidRPr="005E5C4C" w:rsidRDefault="0025792C" w:rsidP="0025792C">
      <w:pPr>
        <w:pStyle w:val="Email"/>
        <w:sectPr w:rsidR="0025792C" w:rsidRPr="005E5C4C" w:rsidSect="004E6A9A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701" w:right="1701" w:bottom="1418" w:left="1701" w:header="964" w:footer="964" w:gutter="0"/>
          <w:pgNumType w:start="101"/>
          <w:cols w:space="454"/>
        </w:sectPr>
      </w:pPr>
    </w:p>
    <w:p w14:paraId="67334A0D" w14:textId="77777777" w:rsidR="0025792C" w:rsidRDefault="0025792C" w:rsidP="0025792C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proofErr w:type="spellStart"/>
      <w:r w:rsidR="000B4621" w:rsidRPr="000B4621">
        <w:t>With</w:t>
      </w:r>
      <w:proofErr w:type="spellEnd"/>
      <w:r w:rsidR="000B4621" w:rsidRPr="000B4621">
        <w:t xml:space="preserve"> </w:t>
      </w:r>
      <w:proofErr w:type="spellStart"/>
      <w:r w:rsidR="000B4621" w:rsidRPr="000B4621">
        <w:t>the</w:t>
      </w:r>
      <w:proofErr w:type="spellEnd"/>
      <w:r w:rsidR="000B4621" w:rsidRPr="000B4621">
        <w:t xml:space="preserve"> </w:t>
      </w:r>
      <w:proofErr w:type="spellStart"/>
      <w:r w:rsidR="000B4621" w:rsidRPr="000B4621">
        <w:t>advent</w:t>
      </w:r>
      <w:proofErr w:type="spellEnd"/>
      <w:r w:rsidR="000B4621" w:rsidRPr="000B4621">
        <w:t xml:space="preserve"> </w:t>
      </w:r>
      <w:proofErr w:type="spellStart"/>
      <w:r w:rsidR="000B4621" w:rsidRPr="000B4621">
        <w:t>of</w:t>
      </w:r>
      <w:proofErr w:type="spellEnd"/>
      <w:r w:rsidR="000B4621" w:rsidRPr="000B4621">
        <w:t xml:space="preserve"> </w:t>
      </w:r>
      <w:proofErr w:type="spellStart"/>
      <w:r w:rsidR="000B4621" w:rsidRPr="000B4621">
        <w:t>the</w:t>
      </w:r>
      <w:proofErr w:type="spellEnd"/>
      <w:r w:rsidR="000B4621" w:rsidRPr="000B4621">
        <w:t xml:space="preserve"> Covid-19 </w:t>
      </w:r>
      <w:proofErr w:type="spellStart"/>
      <w:r w:rsidR="000B4621" w:rsidRPr="000B4621">
        <w:t>pandemic</w:t>
      </w:r>
      <w:proofErr w:type="spellEnd"/>
      <w:r w:rsidR="000B4621" w:rsidRPr="000B4621">
        <w:t xml:space="preserve">, </w:t>
      </w:r>
      <w:proofErr w:type="spellStart"/>
      <w:r w:rsidR="000B4621" w:rsidRPr="000B4621">
        <w:t>public</w:t>
      </w:r>
      <w:proofErr w:type="spellEnd"/>
      <w:r w:rsidR="000B4621" w:rsidRPr="000B4621">
        <w:t xml:space="preserve"> </w:t>
      </w:r>
      <w:proofErr w:type="spellStart"/>
      <w:r w:rsidR="000B4621" w:rsidRPr="000B4621">
        <w:t>and</w:t>
      </w:r>
      <w:proofErr w:type="spellEnd"/>
      <w:r w:rsidR="000B4621" w:rsidRPr="000B4621">
        <w:t xml:space="preserve"> </w:t>
      </w:r>
      <w:proofErr w:type="spellStart"/>
      <w:r w:rsidR="000B4621" w:rsidRPr="000B4621">
        <w:t>private</w:t>
      </w:r>
      <w:proofErr w:type="spellEnd"/>
      <w:r w:rsidR="000B4621" w:rsidRPr="000B4621">
        <w:t xml:space="preserve"> </w:t>
      </w:r>
      <w:proofErr w:type="spellStart"/>
      <w:r w:rsidR="000B4621" w:rsidRPr="000B4621">
        <w:t>schools</w:t>
      </w:r>
      <w:proofErr w:type="spellEnd"/>
      <w:r w:rsidR="000B4621" w:rsidRPr="000B4621">
        <w:t xml:space="preserve"> </w:t>
      </w:r>
      <w:proofErr w:type="spellStart"/>
      <w:r w:rsidR="000B4621" w:rsidRPr="000B4621">
        <w:t>were</w:t>
      </w:r>
      <w:proofErr w:type="spellEnd"/>
      <w:r w:rsidR="000B4621" w:rsidRPr="000B4621">
        <w:t xml:space="preserve"> </w:t>
      </w:r>
      <w:proofErr w:type="spellStart"/>
      <w:r w:rsidR="000B4621" w:rsidRPr="000B4621">
        <w:t>forced</w:t>
      </w:r>
      <w:proofErr w:type="spellEnd"/>
      <w:r w:rsidR="000B4621" w:rsidRPr="000B4621">
        <w:t xml:space="preserve">, </w:t>
      </w:r>
      <w:proofErr w:type="spellStart"/>
      <w:r w:rsidR="000B4621" w:rsidRPr="000B4621">
        <w:t>by</w:t>
      </w:r>
      <w:proofErr w:type="spellEnd"/>
      <w:r w:rsidR="000B4621" w:rsidRPr="000B4621">
        <w:t xml:space="preserve"> municipal </w:t>
      </w:r>
      <w:proofErr w:type="spellStart"/>
      <w:r w:rsidR="000B4621" w:rsidRPr="000B4621">
        <w:t>and</w:t>
      </w:r>
      <w:proofErr w:type="spellEnd"/>
      <w:r w:rsidR="000B4621" w:rsidRPr="000B4621">
        <w:t xml:space="preserve"> </w:t>
      </w:r>
      <w:proofErr w:type="spellStart"/>
      <w:r w:rsidR="000B4621" w:rsidRPr="000B4621">
        <w:t>state</w:t>
      </w:r>
      <w:proofErr w:type="spellEnd"/>
      <w:r w:rsidR="000B4621" w:rsidRPr="000B4621">
        <w:t xml:space="preserve"> </w:t>
      </w:r>
      <w:proofErr w:type="spellStart"/>
      <w:r w:rsidR="000B4621" w:rsidRPr="000B4621">
        <w:t>decrees</w:t>
      </w:r>
      <w:proofErr w:type="spellEnd"/>
      <w:r w:rsidR="000B4621" w:rsidRPr="000B4621">
        <w:t xml:space="preserve">, </w:t>
      </w:r>
      <w:proofErr w:type="spellStart"/>
      <w:r w:rsidR="000B4621" w:rsidRPr="000B4621">
        <w:t>to</w:t>
      </w:r>
      <w:proofErr w:type="spellEnd"/>
      <w:r w:rsidR="000B4621" w:rsidRPr="000B4621">
        <w:t xml:space="preserve"> </w:t>
      </w:r>
      <w:proofErr w:type="spellStart"/>
      <w:r w:rsidR="000B4621" w:rsidRPr="000B4621">
        <w:t>suspend</w:t>
      </w:r>
      <w:proofErr w:type="spellEnd"/>
      <w:r w:rsidR="000B4621" w:rsidRPr="000B4621">
        <w:t xml:space="preserve"> classes in </w:t>
      </w:r>
      <w:proofErr w:type="spellStart"/>
      <w:r w:rsidR="000B4621" w:rsidRPr="000B4621">
        <w:t>person</w:t>
      </w:r>
      <w:proofErr w:type="spellEnd"/>
      <w:r w:rsidR="000B4621" w:rsidRPr="000B4621">
        <w:t xml:space="preserve">. The </w:t>
      </w:r>
      <w:proofErr w:type="spellStart"/>
      <w:r w:rsidR="000B4621" w:rsidRPr="000B4621">
        <w:t>segments</w:t>
      </w:r>
      <w:proofErr w:type="spellEnd"/>
      <w:r w:rsidR="000B4621" w:rsidRPr="000B4621">
        <w:t xml:space="preserve"> </w:t>
      </w:r>
      <w:proofErr w:type="spellStart"/>
      <w:r w:rsidR="000B4621" w:rsidRPr="000B4621">
        <w:t>of</w:t>
      </w:r>
      <w:proofErr w:type="spellEnd"/>
      <w:r w:rsidR="000B4621" w:rsidRPr="000B4621">
        <w:t xml:space="preserve"> </w:t>
      </w:r>
      <w:proofErr w:type="spellStart"/>
      <w:r w:rsidR="000B4621" w:rsidRPr="000B4621">
        <w:t>early</w:t>
      </w:r>
      <w:proofErr w:type="spellEnd"/>
      <w:r w:rsidR="000B4621" w:rsidRPr="000B4621">
        <w:t xml:space="preserve"> </w:t>
      </w:r>
      <w:proofErr w:type="spellStart"/>
      <w:r w:rsidR="000B4621" w:rsidRPr="000B4621">
        <w:t>childhood</w:t>
      </w:r>
      <w:proofErr w:type="spellEnd"/>
      <w:r w:rsidR="000B4621" w:rsidRPr="000B4621">
        <w:t xml:space="preserve"> </w:t>
      </w:r>
      <w:proofErr w:type="spellStart"/>
      <w:r w:rsidR="000B4621" w:rsidRPr="000B4621">
        <w:t>education</w:t>
      </w:r>
      <w:proofErr w:type="spellEnd"/>
      <w:r w:rsidR="000B4621" w:rsidRPr="000B4621">
        <w:t xml:space="preserve">, </w:t>
      </w:r>
      <w:proofErr w:type="spellStart"/>
      <w:r w:rsidR="000B4621" w:rsidRPr="000B4621">
        <w:t>elementary</w:t>
      </w:r>
      <w:proofErr w:type="spellEnd"/>
      <w:r w:rsidR="000B4621" w:rsidRPr="000B4621">
        <w:t xml:space="preserve"> </w:t>
      </w:r>
      <w:proofErr w:type="spellStart"/>
      <w:r w:rsidR="000B4621" w:rsidRPr="000B4621">
        <w:t>education</w:t>
      </w:r>
      <w:proofErr w:type="spellEnd"/>
      <w:r w:rsidR="000B4621" w:rsidRPr="000B4621">
        <w:t xml:space="preserve"> </w:t>
      </w:r>
      <w:proofErr w:type="spellStart"/>
      <w:r w:rsidR="000B4621" w:rsidRPr="000B4621">
        <w:t>and</w:t>
      </w:r>
      <w:proofErr w:type="spellEnd"/>
      <w:r w:rsidR="000B4621" w:rsidRPr="000B4621">
        <w:t xml:space="preserve"> high </w:t>
      </w:r>
      <w:proofErr w:type="spellStart"/>
      <w:r w:rsidR="000B4621" w:rsidRPr="000B4621">
        <w:t>school</w:t>
      </w:r>
      <w:proofErr w:type="spellEnd"/>
      <w:r w:rsidR="000B4621" w:rsidRPr="000B4621">
        <w:t xml:space="preserve">, do </w:t>
      </w:r>
      <w:proofErr w:type="spellStart"/>
      <w:r w:rsidR="000B4621" w:rsidRPr="000B4621">
        <w:t>not</w:t>
      </w:r>
      <w:proofErr w:type="spellEnd"/>
      <w:r w:rsidR="000B4621" w:rsidRPr="000B4621">
        <w:t xml:space="preserve"> </w:t>
      </w:r>
      <w:proofErr w:type="spellStart"/>
      <w:r w:rsidR="000B4621" w:rsidRPr="000B4621">
        <w:t>have</w:t>
      </w:r>
      <w:proofErr w:type="spellEnd"/>
      <w:r w:rsidR="000B4621" w:rsidRPr="000B4621">
        <w:t xml:space="preserve">, </w:t>
      </w:r>
      <w:proofErr w:type="spellStart"/>
      <w:r w:rsidR="000B4621" w:rsidRPr="000B4621">
        <w:t>until</w:t>
      </w:r>
      <w:proofErr w:type="spellEnd"/>
      <w:r w:rsidR="000B4621" w:rsidRPr="000B4621">
        <w:t xml:space="preserve"> </w:t>
      </w:r>
      <w:proofErr w:type="spellStart"/>
      <w:r w:rsidR="000B4621" w:rsidRPr="000B4621">
        <w:t>then</w:t>
      </w:r>
      <w:proofErr w:type="spellEnd"/>
      <w:r w:rsidR="000B4621" w:rsidRPr="000B4621">
        <w:t xml:space="preserve">, </w:t>
      </w:r>
      <w:proofErr w:type="spellStart"/>
      <w:r w:rsidR="000B4621" w:rsidRPr="000B4621">
        <w:t>the</w:t>
      </w:r>
      <w:proofErr w:type="spellEnd"/>
      <w:r w:rsidR="000B4621" w:rsidRPr="000B4621">
        <w:t xml:space="preserve"> </w:t>
      </w:r>
      <w:proofErr w:type="spellStart"/>
      <w:r w:rsidR="000B4621" w:rsidRPr="000B4621">
        <w:t>distance</w:t>
      </w:r>
      <w:proofErr w:type="spellEnd"/>
      <w:r w:rsidR="000B4621" w:rsidRPr="000B4621">
        <w:t xml:space="preserve"> </w:t>
      </w:r>
      <w:proofErr w:type="spellStart"/>
      <w:r w:rsidR="000B4621" w:rsidRPr="000B4621">
        <w:t>education</w:t>
      </w:r>
      <w:proofErr w:type="spellEnd"/>
      <w:r w:rsidR="000B4621" w:rsidRPr="000B4621">
        <w:t xml:space="preserve"> </w:t>
      </w:r>
      <w:proofErr w:type="spellStart"/>
      <w:r w:rsidR="000B4621" w:rsidRPr="000B4621">
        <w:t>modality</w:t>
      </w:r>
      <w:proofErr w:type="spellEnd"/>
      <w:r w:rsidR="000B4621" w:rsidRPr="000B4621">
        <w:t xml:space="preserve"> (EAD). </w:t>
      </w:r>
      <w:proofErr w:type="spellStart"/>
      <w:r w:rsidR="000B4621" w:rsidRPr="000B4621">
        <w:t>This</w:t>
      </w:r>
      <w:proofErr w:type="spellEnd"/>
      <w:r w:rsidR="000B4621" w:rsidRPr="000B4621">
        <w:t xml:space="preserve"> meta-</w:t>
      </w:r>
      <w:proofErr w:type="spellStart"/>
      <w:r w:rsidR="000B4621" w:rsidRPr="000B4621">
        <w:t>article</w:t>
      </w:r>
      <w:proofErr w:type="spellEnd"/>
      <w:r w:rsidR="000B4621" w:rsidRPr="000B4621">
        <w:t xml:space="preserve"> </w:t>
      </w:r>
      <w:proofErr w:type="spellStart"/>
      <w:r w:rsidR="000B4621" w:rsidRPr="000B4621">
        <w:t>presents</w:t>
      </w:r>
      <w:proofErr w:type="spellEnd"/>
      <w:r w:rsidR="000B4621" w:rsidRPr="000B4621">
        <w:t xml:space="preserve"> </w:t>
      </w:r>
      <w:proofErr w:type="spellStart"/>
      <w:r w:rsidR="000B4621" w:rsidRPr="000B4621">
        <w:t>the</w:t>
      </w:r>
      <w:proofErr w:type="spellEnd"/>
      <w:r w:rsidR="000B4621" w:rsidRPr="000B4621">
        <w:t xml:space="preserve"> </w:t>
      </w:r>
      <w:proofErr w:type="spellStart"/>
      <w:r w:rsidR="000B4621" w:rsidRPr="000B4621">
        <w:t>project</w:t>
      </w:r>
      <w:proofErr w:type="spellEnd"/>
      <w:r w:rsidR="000B4621" w:rsidRPr="000B4621">
        <w:t xml:space="preserve"> for </w:t>
      </w:r>
      <w:proofErr w:type="spellStart"/>
      <w:r w:rsidR="000B4621" w:rsidRPr="000B4621">
        <w:t>the</w:t>
      </w:r>
      <w:proofErr w:type="spellEnd"/>
      <w:r w:rsidR="000B4621" w:rsidRPr="000B4621">
        <w:t xml:space="preserve"> </w:t>
      </w:r>
      <w:proofErr w:type="spellStart"/>
      <w:r w:rsidR="000B4621" w:rsidRPr="000B4621">
        <w:t>availability</w:t>
      </w:r>
      <w:proofErr w:type="spellEnd"/>
      <w:r w:rsidR="000B4621" w:rsidRPr="000B4621">
        <w:t xml:space="preserve"> </w:t>
      </w:r>
      <w:proofErr w:type="spellStart"/>
      <w:r w:rsidR="000B4621" w:rsidRPr="000B4621">
        <w:t>of</w:t>
      </w:r>
      <w:proofErr w:type="spellEnd"/>
      <w:r w:rsidR="000B4621" w:rsidRPr="000B4621">
        <w:t xml:space="preserve"> </w:t>
      </w:r>
      <w:proofErr w:type="spellStart"/>
      <w:r w:rsidR="000B4621" w:rsidRPr="000B4621">
        <w:t>materials</w:t>
      </w:r>
      <w:proofErr w:type="spellEnd"/>
      <w:r w:rsidR="000B4621" w:rsidRPr="000B4621">
        <w:t xml:space="preserve"> </w:t>
      </w:r>
      <w:proofErr w:type="spellStart"/>
      <w:r w:rsidR="000B4621" w:rsidRPr="000B4621">
        <w:t>by</w:t>
      </w:r>
      <w:proofErr w:type="spellEnd"/>
      <w:r w:rsidR="000B4621" w:rsidRPr="000B4621">
        <w:t xml:space="preserve"> </w:t>
      </w:r>
      <w:proofErr w:type="spellStart"/>
      <w:r w:rsidR="000B4621" w:rsidRPr="000B4621">
        <w:t>teachers</w:t>
      </w:r>
      <w:proofErr w:type="spellEnd"/>
      <w:r w:rsidR="000B4621" w:rsidRPr="000B4621">
        <w:t xml:space="preserve"> </w:t>
      </w:r>
      <w:proofErr w:type="spellStart"/>
      <w:r w:rsidR="000B4621" w:rsidRPr="000B4621">
        <w:t>to</w:t>
      </w:r>
      <w:proofErr w:type="spellEnd"/>
      <w:r w:rsidR="000B4621" w:rsidRPr="000B4621">
        <w:t xml:space="preserve"> </w:t>
      </w:r>
      <w:proofErr w:type="spellStart"/>
      <w:r w:rsidR="000B4621" w:rsidRPr="000B4621">
        <w:t>students</w:t>
      </w:r>
      <w:proofErr w:type="spellEnd"/>
      <w:r w:rsidR="000B4621" w:rsidRPr="000B4621">
        <w:t xml:space="preserve"> in </w:t>
      </w:r>
      <w:proofErr w:type="spellStart"/>
      <w:r w:rsidR="000B4621" w:rsidRPr="000B4621">
        <w:t>this</w:t>
      </w:r>
      <w:proofErr w:type="spellEnd"/>
      <w:r w:rsidR="000B4621" w:rsidRPr="000B4621">
        <w:t xml:space="preserve"> </w:t>
      </w:r>
      <w:proofErr w:type="spellStart"/>
      <w:r w:rsidR="000B4621" w:rsidRPr="000B4621">
        <w:t>moment</w:t>
      </w:r>
      <w:proofErr w:type="spellEnd"/>
      <w:r w:rsidR="000B4621" w:rsidRPr="000B4621">
        <w:t xml:space="preserve"> in </w:t>
      </w:r>
      <w:proofErr w:type="spellStart"/>
      <w:r w:rsidR="000B4621" w:rsidRPr="000B4621">
        <w:t>which</w:t>
      </w:r>
      <w:proofErr w:type="spellEnd"/>
      <w:r w:rsidR="000B4621" w:rsidRPr="000B4621">
        <w:t xml:space="preserve"> </w:t>
      </w:r>
      <w:proofErr w:type="spellStart"/>
      <w:r w:rsidR="000B4621" w:rsidRPr="000B4621">
        <w:t>we</w:t>
      </w:r>
      <w:proofErr w:type="spellEnd"/>
      <w:r w:rsidR="000B4621" w:rsidRPr="000B4621">
        <w:t xml:space="preserve"> </w:t>
      </w:r>
      <w:proofErr w:type="spellStart"/>
      <w:r w:rsidR="000B4621" w:rsidRPr="000B4621">
        <w:t>live</w:t>
      </w:r>
      <w:proofErr w:type="spellEnd"/>
      <w:r w:rsidR="000B4621" w:rsidRPr="000B4621">
        <w:t xml:space="preserve">. As a </w:t>
      </w:r>
      <w:proofErr w:type="spellStart"/>
      <w:r w:rsidR="000B4621" w:rsidRPr="000B4621">
        <w:t>development</w:t>
      </w:r>
      <w:proofErr w:type="spellEnd"/>
      <w:r w:rsidR="000B4621" w:rsidRPr="000B4621">
        <w:t xml:space="preserve"> </w:t>
      </w:r>
      <w:proofErr w:type="spellStart"/>
      <w:r w:rsidR="000B4621" w:rsidRPr="000B4621">
        <w:t>environment</w:t>
      </w:r>
      <w:proofErr w:type="spellEnd"/>
      <w:r w:rsidR="000B4621" w:rsidRPr="000B4621">
        <w:t xml:space="preserve">, Visual Studio </w:t>
      </w:r>
      <w:proofErr w:type="spellStart"/>
      <w:r w:rsidR="000B4621" w:rsidRPr="000B4621">
        <w:t>Code</w:t>
      </w:r>
      <w:proofErr w:type="spellEnd"/>
      <w:r w:rsidR="000B4621" w:rsidRPr="000B4621">
        <w:t xml:space="preserve"> </w:t>
      </w:r>
      <w:proofErr w:type="spellStart"/>
      <w:r w:rsidR="000B4621" w:rsidRPr="000B4621">
        <w:t>was</w:t>
      </w:r>
      <w:proofErr w:type="spellEnd"/>
      <w:r w:rsidR="000B4621" w:rsidRPr="000B4621">
        <w:t xml:space="preserve"> </w:t>
      </w:r>
      <w:proofErr w:type="spellStart"/>
      <w:r w:rsidR="000B4621" w:rsidRPr="000B4621">
        <w:t>used</w:t>
      </w:r>
      <w:proofErr w:type="spellEnd"/>
      <w:r w:rsidR="000B4621" w:rsidRPr="000B4621">
        <w:t xml:space="preserve">, </w:t>
      </w:r>
      <w:proofErr w:type="spellStart"/>
      <w:r w:rsidR="000B4621" w:rsidRPr="000B4621">
        <w:t>the</w:t>
      </w:r>
      <w:proofErr w:type="spellEnd"/>
      <w:r w:rsidR="000B4621" w:rsidRPr="000B4621">
        <w:t xml:space="preserve"> C # </w:t>
      </w:r>
      <w:proofErr w:type="spellStart"/>
      <w:r w:rsidR="000B4621" w:rsidRPr="000B4621">
        <w:t>programming</w:t>
      </w:r>
      <w:proofErr w:type="spellEnd"/>
      <w:r w:rsidR="000B4621" w:rsidRPr="000B4621">
        <w:t xml:space="preserve"> </w:t>
      </w:r>
      <w:proofErr w:type="spellStart"/>
      <w:r w:rsidR="000B4621" w:rsidRPr="000B4621">
        <w:t>language</w:t>
      </w:r>
      <w:proofErr w:type="spellEnd"/>
      <w:r w:rsidR="000B4621" w:rsidRPr="000B4621">
        <w:t xml:space="preserve"> </w:t>
      </w:r>
      <w:proofErr w:type="spellStart"/>
      <w:r w:rsidR="000B4621" w:rsidRPr="000B4621">
        <w:t>together</w:t>
      </w:r>
      <w:proofErr w:type="spellEnd"/>
      <w:r w:rsidR="000B4621" w:rsidRPr="000B4621">
        <w:t xml:space="preserve"> </w:t>
      </w:r>
      <w:proofErr w:type="spellStart"/>
      <w:r w:rsidR="000B4621" w:rsidRPr="000B4621">
        <w:t>with</w:t>
      </w:r>
      <w:proofErr w:type="spellEnd"/>
      <w:r w:rsidR="000B4621" w:rsidRPr="000B4621">
        <w:t xml:space="preserve"> </w:t>
      </w:r>
      <w:proofErr w:type="spellStart"/>
      <w:r w:rsidR="000B4621" w:rsidRPr="000B4621">
        <w:t>the</w:t>
      </w:r>
      <w:proofErr w:type="spellEnd"/>
      <w:r w:rsidR="000B4621" w:rsidRPr="000B4621">
        <w:t xml:space="preserve"> </w:t>
      </w:r>
      <w:proofErr w:type="spellStart"/>
      <w:r w:rsidR="000B4621" w:rsidRPr="000B4621">
        <w:t>MySql</w:t>
      </w:r>
      <w:proofErr w:type="spellEnd"/>
      <w:r w:rsidR="000B4621" w:rsidRPr="000B4621">
        <w:t xml:space="preserve"> </w:t>
      </w:r>
      <w:proofErr w:type="spellStart"/>
      <w:r w:rsidR="000B4621" w:rsidRPr="000B4621">
        <w:t>database</w:t>
      </w:r>
      <w:proofErr w:type="spellEnd"/>
      <w:r w:rsidR="000B4621" w:rsidRPr="000B4621">
        <w:t>.</w:t>
      </w:r>
    </w:p>
    <w:p w14:paraId="35ACAF9D" w14:textId="77777777" w:rsidR="0025792C" w:rsidRDefault="0025792C" w:rsidP="0025792C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533821">
        <w:t xml:space="preserve">Com o advento da pandemia do Covid-19, as escolas das redes pública e particular viram-se obrigadas, por decretos municipais e estaduais, a suspender as aulas na modalidade presencial. Os segmentos de ensino educação infantil, ensino fundamental e ensino médio, não possuem, até então, a modalidade de educação a distância (EAD). </w:t>
      </w:r>
      <w:r w:rsidRPr="00676E05">
        <w:t xml:space="preserve">Este meta-artigo </w:t>
      </w:r>
      <w:r w:rsidR="007E3CFE">
        <w:t xml:space="preserve">apresenta o projeto </w:t>
      </w:r>
      <w:r w:rsidR="00533821">
        <w:t>para a disponibilização de materiais pelos professores aos alunos nesse momento em que vivemos.</w:t>
      </w:r>
      <w:r w:rsidR="007E3CFE">
        <w:t xml:space="preserve"> Como ambiente de desenvolvimento foi utilizado o Visual Studio </w:t>
      </w:r>
      <w:proofErr w:type="spellStart"/>
      <w:r w:rsidR="007E3CFE">
        <w:t>Code</w:t>
      </w:r>
      <w:proofErr w:type="spellEnd"/>
      <w:r w:rsidR="007E3CFE">
        <w:t xml:space="preserve">, a linguagem de </w:t>
      </w:r>
      <w:r w:rsidR="00533821">
        <w:t>programação C#</w:t>
      </w:r>
      <w:r w:rsidR="007E3CFE">
        <w:t xml:space="preserve"> juntamente com </w:t>
      </w:r>
      <w:r w:rsidR="00533821">
        <w:t xml:space="preserve">o banco de dados </w:t>
      </w:r>
      <w:proofErr w:type="spellStart"/>
      <w:r w:rsidR="00533821">
        <w:t>MySql</w:t>
      </w:r>
      <w:proofErr w:type="spellEnd"/>
      <w:r w:rsidR="00533821">
        <w:t>.</w:t>
      </w:r>
    </w:p>
    <w:p w14:paraId="3CD9DA2D" w14:textId="77777777" w:rsidR="00EC49FE" w:rsidRDefault="00EC49FE" w:rsidP="00EE70EF">
      <w:pPr>
        <w:pStyle w:val="Ttulo1"/>
      </w:pPr>
      <w:r>
        <w:t xml:space="preserve">1. </w:t>
      </w:r>
      <w:r w:rsidR="009A3683">
        <w:t>Introdução</w:t>
      </w:r>
    </w:p>
    <w:p w14:paraId="0C93B669" w14:textId="77777777" w:rsidR="00680E13" w:rsidRDefault="00680E13" w:rsidP="00680E13">
      <w:pPr>
        <w:tabs>
          <w:tab w:val="clear" w:pos="720"/>
        </w:tabs>
        <w:spacing w:before="0" w:after="120"/>
      </w:pPr>
      <w:r>
        <w:t xml:space="preserve">Com o advento da pandemia do Covid-19, as escolas das redes pública e particular </w:t>
      </w:r>
      <w:r w:rsidRPr="00680E13">
        <w:t>viram-se obrigadas, por decretos municipais e estaduais, a suspender as aulas na modalidade presencial, afetando sobremaneira toda a comunidade escolar e a sociedade de modo geral.</w:t>
      </w:r>
    </w:p>
    <w:p w14:paraId="19C98741" w14:textId="77777777" w:rsidR="001367ED" w:rsidRPr="00950A3D" w:rsidRDefault="001367ED" w:rsidP="001367ED">
      <w:pPr>
        <w:pStyle w:val="NormalWeb"/>
        <w:shd w:val="clear" w:color="auto" w:fill="FFFFFF"/>
        <w:spacing w:before="0" w:beforeAutospacing="0" w:after="150" w:afterAutospacing="0"/>
        <w:ind w:firstLine="709"/>
        <w:jc w:val="both"/>
        <w:rPr>
          <w:rFonts w:ascii="Times" w:hAnsi="Times"/>
          <w:szCs w:val="20"/>
          <w:lang w:eastAsia="pt-BR"/>
        </w:rPr>
      </w:pPr>
      <w:r w:rsidRPr="00950A3D">
        <w:rPr>
          <w:rFonts w:ascii="Times" w:hAnsi="Times"/>
          <w:szCs w:val="20"/>
          <w:lang w:eastAsia="pt-BR"/>
        </w:rPr>
        <w:t>Desde que a pandemia do Covid</w:t>
      </w:r>
      <w:r w:rsidR="00950A3D">
        <w:rPr>
          <w:rFonts w:ascii="Times" w:hAnsi="Times"/>
          <w:szCs w:val="20"/>
          <w:lang w:eastAsia="pt-BR"/>
        </w:rPr>
        <w:t>-</w:t>
      </w:r>
      <w:r w:rsidRPr="00950A3D">
        <w:rPr>
          <w:rFonts w:ascii="Times" w:hAnsi="Times"/>
          <w:szCs w:val="20"/>
          <w:lang w:eastAsia="pt-BR"/>
        </w:rPr>
        <w:t>19 se instalou no mundo, cerca de 1.5 bilhões de estudantes ficaram fora da escola em mais de 160 países, segundo relatório do Banco Mundial. Alguns países adotaram o fechamento total de escolas, outros apenas em zonas consideradas de risco ou deixaram abertas aquelas com crianças pequenas cujos pais trabalham em setores críticos para a sociedade.</w:t>
      </w:r>
    </w:p>
    <w:p w14:paraId="6356896D" w14:textId="77777777" w:rsidR="001367ED" w:rsidRPr="001367ED" w:rsidRDefault="001367ED" w:rsidP="001367ED">
      <w:pPr>
        <w:pStyle w:val="NormalWeb"/>
        <w:shd w:val="clear" w:color="auto" w:fill="FFFFFF"/>
        <w:spacing w:before="0" w:beforeAutospacing="0" w:after="150" w:afterAutospacing="0"/>
        <w:ind w:firstLine="709"/>
        <w:jc w:val="both"/>
        <w:rPr>
          <w:rFonts w:ascii="Times" w:hAnsi="Times"/>
          <w:szCs w:val="20"/>
          <w:lang w:eastAsia="pt-BR"/>
        </w:rPr>
      </w:pPr>
      <w:r w:rsidRPr="00950A3D">
        <w:rPr>
          <w:rFonts w:ascii="Times" w:hAnsi="Times"/>
          <w:szCs w:val="20"/>
          <w:lang w:eastAsia="pt-BR"/>
        </w:rPr>
        <w:t>Aqui no Brasil, por enquanto a maior parte dos governos estaduais e municipais tem optado pelo fechamento total para reduzir as chances de que os estudantes se tornem vetores do vírus para suas famílias.</w:t>
      </w:r>
      <w:r>
        <w:rPr>
          <w:rFonts w:ascii="Times" w:hAnsi="Times"/>
          <w:color w:val="0070C0"/>
          <w:szCs w:val="20"/>
          <w:lang w:eastAsia="pt-BR"/>
        </w:rPr>
        <w:t xml:space="preserve"> </w:t>
      </w:r>
    </w:p>
    <w:p w14:paraId="09E2F903" w14:textId="77777777" w:rsidR="001367ED" w:rsidRDefault="00680E13" w:rsidP="00680E13">
      <w:pPr>
        <w:tabs>
          <w:tab w:val="clear" w:pos="720"/>
        </w:tabs>
        <w:spacing w:before="0" w:after="120"/>
        <w:ind w:firstLine="709"/>
      </w:pPr>
      <w:r w:rsidRPr="00680E13">
        <w:lastRenderedPageBreak/>
        <w:t xml:space="preserve">Os segmentos de ensino educação infantil, ensino fundamental e ensino médio, não possuem, até então, a </w:t>
      </w:r>
      <w:r>
        <w:t xml:space="preserve">regulamentação da </w:t>
      </w:r>
      <w:r w:rsidRPr="00680E13">
        <w:t>modalidade de educação a distância (EAD)</w:t>
      </w:r>
      <w:r>
        <w:t>,</w:t>
      </w:r>
      <w:r w:rsidR="001367ED">
        <w:t xml:space="preserve"> </w:t>
      </w:r>
      <w:r>
        <w:t>tampouco a sua articulação nos estabelecimentos de ensino</w:t>
      </w:r>
      <w:r w:rsidR="001367ED">
        <w:t>, assim como acontece com a modalidade de ensino superior.</w:t>
      </w:r>
    </w:p>
    <w:p w14:paraId="63779678" w14:textId="77777777" w:rsidR="00BD40AF" w:rsidRDefault="0010628B" w:rsidP="0010628B">
      <w:pPr>
        <w:pStyle w:val="1CorpodeTexto"/>
        <w:tabs>
          <w:tab w:val="clear" w:pos="0"/>
        </w:tabs>
        <w:spacing w:before="0" w:after="120" w:line="240" w:lineRule="auto"/>
      </w:pPr>
      <w:r>
        <w:t>A atividade realizada trata da elaboração de parte de um si</w:t>
      </w:r>
      <w:r w:rsidR="001367ED">
        <w:t xml:space="preserve">stema que permite às escolas e consequentemente aos professores disponibilizarem aos seus alunos materiais, atividades, </w:t>
      </w:r>
      <w:proofErr w:type="gramStart"/>
      <w:r w:rsidR="001367ED">
        <w:t>avaliações, etc.</w:t>
      </w:r>
      <w:proofErr w:type="gramEnd"/>
      <w:r w:rsidR="001367ED">
        <w:t xml:space="preserve">, nesse momento de pandemia, minimizando assim parte dos efeitos dessa situação para toda a comunidade escolar. </w:t>
      </w:r>
      <w:r w:rsidR="00F92448">
        <w:t>O si</w:t>
      </w:r>
      <w:r w:rsidR="001367ED">
        <w:t xml:space="preserve">stema </w:t>
      </w:r>
      <w:r w:rsidR="00F92448">
        <w:t xml:space="preserve">apresentará </w:t>
      </w:r>
      <w:r w:rsidR="001367ED">
        <w:t>as opções para cadastrar, consultar, atualizar e excluir materiais de apoio para as aulas na modalidade remota.</w:t>
      </w:r>
    </w:p>
    <w:p w14:paraId="7DD46423" w14:textId="77777777" w:rsidR="00EC49FE" w:rsidRDefault="00EC49FE" w:rsidP="00603861">
      <w:pPr>
        <w:pStyle w:val="Ttulo1"/>
      </w:pPr>
      <w:r>
        <w:t xml:space="preserve">2. </w:t>
      </w:r>
      <w:r w:rsidR="0010628B">
        <w:t>Finalidade da atividade</w:t>
      </w:r>
    </w:p>
    <w:p w14:paraId="58129E28" w14:textId="77777777" w:rsidR="0010628B" w:rsidRPr="000866D6" w:rsidRDefault="0010628B" w:rsidP="00567A00">
      <w:pPr>
        <w:spacing w:before="0" w:after="120"/>
      </w:pPr>
      <w:r>
        <w:t>A</w:t>
      </w:r>
      <w:r w:rsidRPr="000866D6">
        <w:t xml:space="preserve"> finalidade deste relatório é apresentar a trajetória do desenvolvimento das atividades do Projeto Integrador proposto na disciplina de </w:t>
      </w:r>
      <w:proofErr w:type="spellStart"/>
      <w:r w:rsidRPr="000866D6">
        <w:t>Hands</w:t>
      </w:r>
      <w:proofErr w:type="spellEnd"/>
      <w:r w:rsidRPr="000866D6">
        <w:t xml:space="preserve"> </w:t>
      </w:r>
      <w:proofErr w:type="spellStart"/>
      <w:r w:rsidRPr="000866D6">
        <w:t>on</w:t>
      </w:r>
      <w:proofErr w:type="spellEnd"/>
      <w:r w:rsidRPr="000866D6">
        <w:t xml:space="preserve"> </w:t>
      </w:r>
      <w:proofErr w:type="spellStart"/>
      <w:r w:rsidRPr="000866D6">
        <w:t>Work</w:t>
      </w:r>
      <w:proofErr w:type="spellEnd"/>
      <w:r w:rsidR="003445A2">
        <w:t xml:space="preserve"> II</w:t>
      </w:r>
      <w:r w:rsidR="00A82E71">
        <w:t>I</w:t>
      </w:r>
      <w:r w:rsidRPr="000866D6">
        <w:t xml:space="preserve">, no curso superior de Análise e Desenvolvimento de Sistemas. </w:t>
      </w:r>
    </w:p>
    <w:p w14:paraId="5D4A3FB8" w14:textId="77777777" w:rsidR="0010628B" w:rsidRPr="00253ECE" w:rsidRDefault="0010628B" w:rsidP="00253ECE">
      <w:pPr>
        <w:tabs>
          <w:tab w:val="clear" w:pos="720"/>
        </w:tabs>
        <w:spacing w:before="0"/>
        <w:ind w:firstLine="709"/>
        <w:rPr>
          <w:rFonts w:ascii="Times New Roman" w:hAnsi="Times New Roman"/>
          <w:szCs w:val="24"/>
          <w:lang w:eastAsia="en-US"/>
        </w:rPr>
      </w:pPr>
      <w:r w:rsidRPr="000866D6">
        <w:t xml:space="preserve">Será apresentada a descrição da atividade, bem como as etapas do código fonte, desenvolvido na linguagem </w:t>
      </w:r>
      <w:r w:rsidR="003445A2">
        <w:t xml:space="preserve">de </w:t>
      </w:r>
      <w:r w:rsidR="00A82E71">
        <w:t>programação C#</w:t>
      </w:r>
      <w:r w:rsidR="003445A2">
        <w:t xml:space="preserve">, juntamente com </w:t>
      </w:r>
      <w:r w:rsidR="00A82E71">
        <w:t xml:space="preserve">o banco de dados </w:t>
      </w:r>
      <w:proofErr w:type="spellStart"/>
      <w:r w:rsidR="00A82E71">
        <w:t>MySql</w:t>
      </w:r>
      <w:proofErr w:type="spellEnd"/>
      <w:r w:rsidR="00A82E71">
        <w:t>,</w:t>
      </w:r>
      <w:r w:rsidRPr="000866D6">
        <w:t xml:space="preserve"> através da IDE</w:t>
      </w:r>
      <w:r w:rsidR="00253ECE">
        <w:t xml:space="preserve"> </w:t>
      </w:r>
      <w:r w:rsidR="00253ECE" w:rsidRPr="00253ECE">
        <w:t>(</w:t>
      </w:r>
      <w:proofErr w:type="spellStart"/>
      <w:r w:rsidR="00253ECE" w:rsidRPr="00A82E71">
        <w:rPr>
          <w:rFonts w:cs="Arial"/>
          <w:i/>
          <w:color w:val="222222"/>
          <w:szCs w:val="24"/>
          <w:shd w:val="clear" w:color="auto" w:fill="FFFFFF"/>
          <w:lang w:eastAsia="en-US"/>
        </w:rPr>
        <w:t>Integrated</w:t>
      </w:r>
      <w:proofErr w:type="spellEnd"/>
      <w:r w:rsidR="00253ECE" w:rsidRPr="00A82E71">
        <w:rPr>
          <w:rFonts w:cs="Arial"/>
          <w:i/>
          <w:color w:val="222222"/>
          <w:szCs w:val="24"/>
          <w:shd w:val="clear" w:color="auto" w:fill="FFFFFF"/>
          <w:lang w:eastAsia="en-US"/>
        </w:rPr>
        <w:t xml:space="preserve"> </w:t>
      </w:r>
      <w:proofErr w:type="spellStart"/>
      <w:r w:rsidR="00253ECE" w:rsidRPr="00A82E71">
        <w:rPr>
          <w:rFonts w:cs="Arial"/>
          <w:i/>
          <w:color w:val="222222"/>
          <w:szCs w:val="24"/>
          <w:shd w:val="clear" w:color="auto" w:fill="FFFFFF"/>
          <w:lang w:eastAsia="en-US"/>
        </w:rPr>
        <w:t>Development</w:t>
      </w:r>
      <w:proofErr w:type="spellEnd"/>
      <w:r w:rsidR="00253ECE" w:rsidRPr="00A82E71">
        <w:rPr>
          <w:rFonts w:cs="Arial"/>
          <w:i/>
          <w:color w:val="222222"/>
          <w:szCs w:val="24"/>
          <w:shd w:val="clear" w:color="auto" w:fill="FFFFFF"/>
          <w:lang w:eastAsia="en-US"/>
        </w:rPr>
        <w:t xml:space="preserve"> </w:t>
      </w:r>
      <w:proofErr w:type="spellStart"/>
      <w:r w:rsidR="00253ECE" w:rsidRPr="00A82E71">
        <w:rPr>
          <w:rFonts w:cs="Arial"/>
          <w:i/>
          <w:color w:val="222222"/>
          <w:szCs w:val="24"/>
          <w:shd w:val="clear" w:color="auto" w:fill="FFFFFF"/>
          <w:lang w:eastAsia="en-US"/>
        </w:rPr>
        <w:t>Environment</w:t>
      </w:r>
      <w:proofErr w:type="spellEnd"/>
      <w:r w:rsidR="00253ECE" w:rsidRPr="00253ECE">
        <w:rPr>
          <w:rFonts w:cs="Arial"/>
          <w:color w:val="222222"/>
          <w:szCs w:val="24"/>
          <w:shd w:val="clear" w:color="auto" w:fill="FFFFFF"/>
          <w:lang w:eastAsia="en-US"/>
        </w:rPr>
        <w:t>)</w:t>
      </w:r>
      <w:r w:rsidR="00253ECE" w:rsidRPr="00253ECE">
        <w:rPr>
          <w:szCs w:val="24"/>
          <w:lang w:eastAsia="en-US"/>
        </w:rPr>
        <w:t xml:space="preserve"> </w:t>
      </w:r>
      <w:r w:rsidR="00C5750E">
        <w:t xml:space="preserve">Visual Studio </w:t>
      </w:r>
      <w:proofErr w:type="spellStart"/>
      <w:r w:rsidRPr="000866D6">
        <w:t>Code</w:t>
      </w:r>
      <w:proofErr w:type="spellEnd"/>
      <w:r w:rsidR="00F669F9">
        <w:t>, bem como as regras de negócio, requisitos funcionais e requisitos não funcionais</w:t>
      </w:r>
      <w:r w:rsidR="00C5750E">
        <w:t>.</w:t>
      </w:r>
    </w:p>
    <w:p w14:paraId="047B51DC" w14:textId="77777777" w:rsidR="00EC49FE" w:rsidRDefault="0019451A" w:rsidP="00312580">
      <w:pPr>
        <w:pStyle w:val="Ttulo1"/>
      </w:pPr>
      <w:r>
        <w:t xml:space="preserve">3. </w:t>
      </w:r>
      <w:r w:rsidR="00004D27">
        <w:t>Descrição da atividade</w:t>
      </w:r>
    </w:p>
    <w:p w14:paraId="0A001A80" w14:textId="77777777" w:rsidR="00E40278" w:rsidRDefault="00E40278" w:rsidP="000B399B">
      <w:pPr>
        <w:pStyle w:val="1CorpodeTexto"/>
        <w:tabs>
          <w:tab w:val="clear" w:pos="0"/>
        </w:tabs>
        <w:spacing w:before="0" w:after="120" w:line="240" w:lineRule="auto"/>
        <w:ind w:firstLine="0"/>
      </w:pPr>
      <w:r>
        <w:t xml:space="preserve">Conforme já mencionado, o presente relatório tem por objetivo apresentar a trajetória do desenvolvimento das atividades do Projeto Integrador proposto na disciplina de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no curso superior de Análise e Desenvolvimento de Sistemas. O Projeto Integrador é resultado do aprendizado das disciplinas de </w:t>
      </w:r>
      <w:proofErr w:type="spellStart"/>
      <w:r w:rsidR="003E40B1">
        <w:t>Programing</w:t>
      </w:r>
      <w:proofErr w:type="spellEnd"/>
      <w:r w:rsidR="003E40B1">
        <w:t xml:space="preserve"> </w:t>
      </w:r>
      <w:proofErr w:type="spellStart"/>
      <w:r w:rsidR="003E40B1">
        <w:t>and</w:t>
      </w:r>
      <w:proofErr w:type="spellEnd"/>
      <w:r w:rsidR="003E40B1">
        <w:t xml:space="preserve"> Data </w:t>
      </w:r>
      <w:proofErr w:type="spellStart"/>
      <w:r w:rsidR="003E40B1">
        <w:t>Persistence</w:t>
      </w:r>
      <w:proofErr w:type="spellEnd"/>
      <w:r w:rsidR="003E40B1">
        <w:t xml:space="preserve"> e Engenharia de Requisitos</w:t>
      </w:r>
      <w:r w:rsidR="000B399B">
        <w:t>.</w:t>
      </w:r>
      <w:r>
        <w:t xml:space="preserve"> </w:t>
      </w:r>
    </w:p>
    <w:p w14:paraId="41054F1B" w14:textId="77777777" w:rsidR="000B399B" w:rsidRDefault="00E40278" w:rsidP="000B399B">
      <w:pPr>
        <w:pStyle w:val="1CorpodeTexto"/>
        <w:tabs>
          <w:tab w:val="clear" w:pos="0"/>
        </w:tabs>
        <w:spacing w:before="0" w:after="120" w:line="240" w:lineRule="auto"/>
      </w:pPr>
      <w:r>
        <w:t xml:space="preserve">A atividade trata do desenvolvimento de um </w:t>
      </w:r>
      <w:r w:rsidR="003E40B1">
        <w:t>sistema</w:t>
      </w:r>
      <w:r w:rsidR="000B399B">
        <w:t xml:space="preserve"> </w:t>
      </w:r>
      <w:r>
        <w:t xml:space="preserve">que terá como resultado </w:t>
      </w:r>
      <w:r w:rsidR="000B399B">
        <w:t xml:space="preserve">a possibilidade </w:t>
      </w:r>
      <w:r w:rsidR="00F669F9">
        <w:t xml:space="preserve">para o professor </w:t>
      </w:r>
      <w:r w:rsidR="000B399B">
        <w:t>de cadastro</w:t>
      </w:r>
      <w:r w:rsidR="003E40B1">
        <w:t xml:space="preserve">, visualização, consulta, atualização e exclusão de material de apoio para as aulas remotas </w:t>
      </w:r>
      <w:r w:rsidR="00F669F9">
        <w:t xml:space="preserve">que será disponibilizado </w:t>
      </w:r>
      <w:r w:rsidR="003E40B1">
        <w:t>aos alunos dos segmentos da educação infantil, ensino fundamental e ensino médio</w:t>
      </w:r>
      <w:r w:rsidR="00F669F9">
        <w:t xml:space="preserve"> de ensino, para assim terem acesso às atividades propostas.</w:t>
      </w:r>
    </w:p>
    <w:p w14:paraId="03B897E7" w14:textId="77777777" w:rsidR="000B399B" w:rsidRPr="009F4B90" w:rsidRDefault="00E40278" w:rsidP="009F4B90">
      <w:pPr>
        <w:tabs>
          <w:tab w:val="clear" w:pos="720"/>
        </w:tabs>
        <w:spacing w:before="0" w:after="120"/>
        <w:ind w:firstLine="709"/>
        <w:rPr>
          <w:rFonts w:ascii="Times New Roman" w:hAnsi="Times New Roman"/>
        </w:rPr>
      </w:pPr>
      <w:r>
        <w:t>Para o desenvolvimento d</w:t>
      </w:r>
      <w:r w:rsidR="000B399B">
        <w:t>o si</w:t>
      </w:r>
      <w:r w:rsidR="003E40B1">
        <w:t>stema</w:t>
      </w:r>
      <w:r w:rsidR="000B399B">
        <w:t>, est</w:t>
      </w:r>
      <w:r w:rsidR="003E40B1">
        <w:t>ão</w:t>
      </w:r>
      <w:r w:rsidR="000B399B">
        <w:t xml:space="preserve"> sendo utilizadas a </w:t>
      </w:r>
      <w:r w:rsidR="000B399B" w:rsidRPr="000866D6">
        <w:t xml:space="preserve">linguagem </w:t>
      </w:r>
      <w:r w:rsidR="003E40B1">
        <w:t>de programação C#,</w:t>
      </w:r>
      <w:r w:rsidR="000B399B">
        <w:t xml:space="preserve"> juntamente com </w:t>
      </w:r>
      <w:r w:rsidR="003E40B1">
        <w:t xml:space="preserve">o banco de dados </w:t>
      </w:r>
      <w:proofErr w:type="spellStart"/>
      <w:r w:rsidR="003E40B1">
        <w:t>MySql</w:t>
      </w:r>
      <w:proofErr w:type="spellEnd"/>
      <w:r w:rsidR="000B399B" w:rsidRPr="00C5750E">
        <w:rPr>
          <w:szCs w:val="24"/>
        </w:rPr>
        <w:t>,</w:t>
      </w:r>
      <w:r w:rsidR="000B399B" w:rsidRPr="000866D6">
        <w:t xml:space="preserve"> através da IDE</w:t>
      </w:r>
      <w:r w:rsidR="000B399B">
        <w:t xml:space="preserve"> </w:t>
      </w:r>
      <w:r w:rsidR="000B399B" w:rsidRPr="00253ECE">
        <w:t>(</w:t>
      </w:r>
      <w:proofErr w:type="spellStart"/>
      <w:r w:rsidR="000B399B" w:rsidRPr="003E40B1">
        <w:rPr>
          <w:rFonts w:cs="Arial"/>
          <w:i/>
          <w:color w:val="222222"/>
          <w:szCs w:val="24"/>
          <w:shd w:val="clear" w:color="auto" w:fill="FFFFFF"/>
          <w:lang w:eastAsia="en-US"/>
        </w:rPr>
        <w:t>Integrated</w:t>
      </w:r>
      <w:proofErr w:type="spellEnd"/>
      <w:r w:rsidR="000B399B" w:rsidRPr="003E40B1">
        <w:rPr>
          <w:rFonts w:cs="Arial"/>
          <w:i/>
          <w:color w:val="222222"/>
          <w:szCs w:val="24"/>
          <w:shd w:val="clear" w:color="auto" w:fill="FFFFFF"/>
          <w:lang w:eastAsia="en-US"/>
        </w:rPr>
        <w:t xml:space="preserve"> </w:t>
      </w:r>
      <w:proofErr w:type="spellStart"/>
      <w:r w:rsidR="000B399B" w:rsidRPr="003E40B1">
        <w:rPr>
          <w:rFonts w:cs="Arial"/>
          <w:i/>
          <w:color w:val="222222"/>
          <w:szCs w:val="24"/>
          <w:shd w:val="clear" w:color="auto" w:fill="FFFFFF"/>
          <w:lang w:eastAsia="en-US"/>
        </w:rPr>
        <w:t>Development</w:t>
      </w:r>
      <w:proofErr w:type="spellEnd"/>
      <w:r w:rsidR="000B399B" w:rsidRPr="003E40B1">
        <w:rPr>
          <w:rFonts w:cs="Arial"/>
          <w:i/>
          <w:color w:val="222222"/>
          <w:szCs w:val="24"/>
          <w:shd w:val="clear" w:color="auto" w:fill="FFFFFF"/>
          <w:lang w:eastAsia="en-US"/>
        </w:rPr>
        <w:t xml:space="preserve"> </w:t>
      </w:r>
      <w:proofErr w:type="spellStart"/>
      <w:r w:rsidR="000B399B" w:rsidRPr="003E40B1">
        <w:rPr>
          <w:rFonts w:cs="Arial"/>
          <w:i/>
          <w:color w:val="222222"/>
          <w:szCs w:val="24"/>
          <w:shd w:val="clear" w:color="auto" w:fill="FFFFFF"/>
          <w:lang w:eastAsia="en-US"/>
        </w:rPr>
        <w:t>Environment</w:t>
      </w:r>
      <w:proofErr w:type="spellEnd"/>
      <w:r w:rsidR="000B399B" w:rsidRPr="00253ECE">
        <w:rPr>
          <w:rFonts w:cs="Arial"/>
          <w:color w:val="222222"/>
          <w:szCs w:val="24"/>
          <w:shd w:val="clear" w:color="auto" w:fill="FFFFFF"/>
          <w:lang w:eastAsia="en-US"/>
        </w:rPr>
        <w:t>)</w:t>
      </w:r>
      <w:r w:rsidR="000B399B" w:rsidRPr="00253ECE">
        <w:rPr>
          <w:szCs w:val="24"/>
          <w:lang w:eastAsia="en-US"/>
        </w:rPr>
        <w:t xml:space="preserve"> </w:t>
      </w:r>
      <w:r w:rsidR="000B399B">
        <w:t xml:space="preserve">Visual Studio </w:t>
      </w:r>
      <w:proofErr w:type="spellStart"/>
      <w:r w:rsidR="000B399B" w:rsidRPr="000866D6">
        <w:t>Code</w:t>
      </w:r>
      <w:proofErr w:type="spellEnd"/>
      <w:r w:rsidR="00F669F9">
        <w:t>, além da documentação das regras de negócio, requisitos funcionais e não funcionais.</w:t>
      </w:r>
    </w:p>
    <w:p w14:paraId="5BA82B45" w14:textId="77777777" w:rsidR="00F018F8" w:rsidRDefault="00E40278" w:rsidP="00397E20">
      <w:pPr>
        <w:pStyle w:val="1CorpodeTexto"/>
        <w:tabs>
          <w:tab w:val="clear" w:pos="0"/>
        </w:tabs>
        <w:spacing w:before="0" w:after="120" w:line="240" w:lineRule="auto"/>
      </w:pPr>
      <w:r>
        <w:t xml:space="preserve">Inicialmente, o </w:t>
      </w:r>
      <w:r w:rsidR="002105E7">
        <w:t>si</w:t>
      </w:r>
      <w:r w:rsidR="009E60A0">
        <w:t xml:space="preserve">stema </w:t>
      </w:r>
      <w:r w:rsidR="002105E7">
        <w:t xml:space="preserve">apresentará </w:t>
      </w:r>
      <w:r w:rsidR="00F018F8">
        <w:t xml:space="preserve">uma </w:t>
      </w:r>
      <w:r w:rsidR="009E60A0">
        <w:t>tela com um formulário no qual o usuário-professor terá acesso a todas as opções para a manipulação de seus materiais para a disponibilização aos estudantes.</w:t>
      </w:r>
    </w:p>
    <w:p w14:paraId="5D90D24D" w14:textId="77777777" w:rsidR="00F669F9" w:rsidRDefault="00F669F9" w:rsidP="00397E20">
      <w:pPr>
        <w:pStyle w:val="1CorpodeTexto"/>
        <w:tabs>
          <w:tab w:val="clear" w:pos="0"/>
        </w:tabs>
        <w:spacing w:before="0" w:after="120" w:line="240" w:lineRule="auto"/>
      </w:pPr>
      <w:r>
        <w:t>Partindo do requisito funcional no qual o professor está logado ao sistema, ele terá acesso à tela de manipulação (inserção, consulta, atualização e exclusão) dos materiais para as aulas na modalidade remota.</w:t>
      </w:r>
    </w:p>
    <w:p w14:paraId="17E0C4D1" w14:textId="77777777" w:rsidR="00F669F9" w:rsidRDefault="00F669F9" w:rsidP="00397E20">
      <w:pPr>
        <w:pStyle w:val="1CorpodeTexto"/>
        <w:tabs>
          <w:tab w:val="clear" w:pos="0"/>
        </w:tabs>
        <w:spacing w:before="0" w:after="120" w:line="240" w:lineRule="auto"/>
      </w:pPr>
      <w:r>
        <w:t xml:space="preserve">Ao cadastrar um material de apoio, o professor deverá informar </w:t>
      </w:r>
      <w:r w:rsidR="005B6413">
        <w:t>o título e a descrição do material, bem como o link de aula (que poderá ser de uma aula gravada ou uma aula que acontecerá), e também o link para o material complementar (compartilhamento do Google Drive, Youtube, etc.).</w:t>
      </w:r>
    </w:p>
    <w:p w14:paraId="24EB4E89" w14:textId="77777777" w:rsidR="00EC49FE" w:rsidRDefault="007B4B4C" w:rsidP="00603861">
      <w:pPr>
        <w:pStyle w:val="Ttulo1"/>
      </w:pPr>
      <w:r>
        <w:lastRenderedPageBreak/>
        <w:t>4</w:t>
      </w:r>
      <w:r w:rsidR="00EC49FE" w:rsidRPr="00F05E7F">
        <w:t xml:space="preserve">. </w:t>
      </w:r>
      <w:r w:rsidR="005562BF">
        <w:t>Cronograma das atividades</w:t>
      </w:r>
    </w:p>
    <w:p w14:paraId="7230919E" w14:textId="77777777" w:rsidR="005562BF" w:rsidRDefault="005562BF" w:rsidP="005562BF">
      <w:pPr>
        <w:pStyle w:val="1CorpodeTexto"/>
        <w:tabs>
          <w:tab w:val="clear" w:pos="0"/>
        </w:tabs>
        <w:spacing w:before="120" w:after="120"/>
        <w:ind w:firstLine="0"/>
      </w:pPr>
      <w:r>
        <w:t>As atividades serão realizadas conforme o cronograma a seguir:</w:t>
      </w:r>
    </w:p>
    <w:p w14:paraId="4C4F4EE9" w14:textId="77777777" w:rsidR="00FB2887" w:rsidRPr="00FB2887" w:rsidRDefault="00FB2887" w:rsidP="005562BF">
      <w:pPr>
        <w:pStyle w:val="1CorpodeTexto"/>
        <w:tabs>
          <w:tab w:val="clear" w:pos="0"/>
        </w:tabs>
        <w:spacing w:before="120" w:after="120"/>
        <w:ind w:firstLine="0"/>
        <w:rPr>
          <w:rFonts w:ascii="Helvetica" w:hAnsi="Helvetica"/>
          <w:b/>
          <w:bCs/>
          <w:sz w:val="20"/>
        </w:rPr>
      </w:pPr>
      <w:r w:rsidRPr="00FB2887">
        <w:rPr>
          <w:rFonts w:ascii="Helvetica" w:hAnsi="Helvetica"/>
          <w:b/>
          <w:bCs/>
          <w:sz w:val="20"/>
        </w:rPr>
        <w:t xml:space="preserve">Tabela 1. Cronograma das atividades dos meses de </w:t>
      </w:r>
      <w:r w:rsidR="00D84833">
        <w:rPr>
          <w:rFonts w:ascii="Helvetica" w:hAnsi="Helvetica"/>
          <w:b/>
          <w:bCs/>
          <w:sz w:val="20"/>
        </w:rPr>
        <w:t>setembro</w:t>
      </w:r>
      <w:r w:rsidRPr="00FB2887">
        <w:rPr>
          <w:rFonts w:ascii="Helvetica" w:hAnsi="Helvetica"/>
          <w:b/>
          <w:bCs/>
          <w:sz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73"/>
        <w:gridCol w:w="696"/>
        <w:gridCol w:w="965"/>
        <w:gridCol w:w="831"/>
        <w:gridCol w:w="696"/>
        <w:gridCol w:w="695"/>
        <w:gridCol w:w="965"/>
      </w:tblGrid>
      <w:tr w:rsidR="005562BF" w14:paraId="2335DADE" w14:textId="77777777" w:rsidTr="00D86614">
        <w:tc>
          <w:tcPr>
            <w:tcW w:w="3964" w:type="dxa"/>
            <w:vMerge w:val="restart"/>
            <w:vAlign w:val="center"/>
          </w:tcPr>
          <w:p w14:paraId="19932BDF" w14:textId="77777777" w:rsidR="005562BF" w:rsidRPr="00CF64E8" w:rsidRDefault="005562BF" w:rsidP="00D86614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left"/>
              <w:rPr>
                <w:b/>
                <w:bCs/>
              </w:rPr>
            </w:pPr>
            <w:r w:rsidRPr="00CF64E8">
              <w:rPr>
                <w:b/>
                <w:bCs/>
              </w:rPr>
              <w:t>Atividades</w:t>
            </w:r>
          </w:p>
        </w:tc>
        <w:tc>
          <w:tcPr>
            <w:tcW w:w="4961" w:type="dxa"/>
            <w:gridSpan w:val="6"/>
          </w:tcPr>
          <w:p w14:paraId="3E06BAB7" w14:textId="77777777" w:rsidR="005562BF" w:rsidRPr="00CF64E8" w:rsidRDefault="00D84833" w:rsidP="00D84833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SETEMBRO</w:t>
            </w:r>
          </w:p>
        </w:tc>
      </w:tr>
      <w:tr w:rsidR="00D84833" w14:paraId="60486511" w14:textId="77777777" w:rsidTr="00D86614">
        <w:trPr>
          <w:trHeight w:val="60"/>
        </w:trPr>
        <w:tc>
          <w:tcPr>
            <w:tcW w:w="3964" w:type="dxa"/>
            <w:vMerge/>
          </w:tcPr>
          <w:p w14:paraId="641A4F10" w14:textId="77777777" w:rsidR="005562BF" w:rsidRPr="00CF64E8" w:rsidRDefault="005562BF" w:rsidP="00D86614">
            <w:pPr>
              <w:pStyle w:val="1CorpodeTexto"/>
              <w:tabs>
                <w:tab w:val="clear" w:pos="0"/>
              </w:tabs>
              <w:spacing w:before="0" w:after="0"/>
              <w:ind w:firstLine="0"/>
              <w:rPr>
                <w:b/>
                <w:bCs/>
              </w:rPr>
            </w:pPr>
          </w:p>
        </w:tc>
        <w:tc>
          <w:tcPr>
            <w:tcW w:w="709" w:type="dxa"/>
          </w:tcPr>
          <w:p w14:paraId="6057FF8A" w14:textId="77777777" w:rsidR="005562BF" w:rsidRPr="00CF64E8" w:rsidRDefault="0015677D" w:rsidP="0015677D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 a 08</w:t>
            </w:r>
          </w:p>
        </w:tc>
        <w:tc>
          <w:tcPr>
            <w:tcW w:w="992" w:type="dxa"/>
          </w:tcPr>
          <w:p w14:paraId="2AF32C19" w14:textId="77777777" w:rsidR="005562BF" w:rsidRPr="00CF64E8" w:rsidRDefault="0015677D" w:rsidP="00D84833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562BF" w:rsidRPr="00CF64E8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1</w:t>
            </w:r>
            <w:r w:rsidR="00D84833">
              <w:rPr>
                <w:b/>
                <w:bCs/>
              </w:rPr>
              <w:t>0</w:t>
            </w:r>
          </w:p>
        </w:tc>
        <w:tc>
          <w:tcPr>
            <w:tcW w:w="851" w:type="dxa"/>
          </w:tcPr>
          <w:p w14:paraId="4DEF8230" w14:textId="77777777" w:rsidR="005562BF" w:rsidRPr="00CF64E8" w:rsidRDefault="0015677D" w:rsidP="0015677D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a 1</w:t>
            </w:r>
            <w:r w:rsidR="00D84833">
              <w:rPr>
                <w:b/>
                <w:bCs/>
              </w:rPr>
              <w:t>9</w:t>
            </w:r>
          </w:p>
        </w:tc>
        <w:tc>
          <w:tcPr>
            <w:tcW w:w="709" w:type="dxa"/>
          </w:tcPr>
          <w:p w14:paraId="786253BC" w14:textId="77777777" w:rsidR="005562BF" w:rsidRPr="00CF64E8" w:rsidRDefault="00D84833" w:rsidP="0015677D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15677D">
              <w:rPr>
                <w:b/>
                <w:bCs/>
              </w:rPr>
              <w:t xml:space="preserve"> e </w:t>
            </w:r>
            <w:r>
              <w:rPr>
                <w:b/>
                <w:bCs/>
              </w:rPr>
              <w:t>21</w:t>
            </w:r>
          </w:p>
        </w:tc>
        <w:tc>
          <w:tcPr>
            <w:tcW w:w="708" w:type="dxa"/>
          </w:tcPr>
          <w:p w14:paraId="6F334D81" w14:textId="77777777" w:rsidR="005562BF" w:rsidRPr="00CF64E8" w:rsidRDefault="00D84833" w:rsidP="0015677D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992" w:type="dxa"/>
          </w:tcPr>
          <w:p w14:paraId="1E313198" w14:textId="77777777" w:rsidR="005562BF" w:rsidRPr="00CF64E8" w:rsidRDefault="00D84833" w:rsidP="00D86614">
            <w:pPr>
              <w:pStyle w:val="1CorpodeTexto"/>
              <w:tabs>
                <w:tab w:val="clear" w:pos="0"/>
              </w:tabs>
              <w:spacing w:before="0"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</w:tr>
      <w:tr w:rsidR="00D84833" w14:paraId="1DACBFE7" w14:textId="77777777" w:rsidTr="00D86614">
        <w:tc>
          <w:tcPr>
            <w:tcW w:w="3964" w:type="dxa"/>
          </w:tcPr>
          <w:p w14:paraId="545A16A4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Revisão da metodologia do relatório</w:t>
            </w:r>
          </w:p>
        </w:tc>
        <w:tc>
          <w:tcPr>
            <w:tcW w:w="709" w:type="dxa"/>
          </w:tcPr>
          <w:p w14:paraId="1F2366C6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C2A8190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851" w:type="dxa"/>
          </w:tcPr>
          <w:p w14:paraId="75B93DA9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9" w:type="dxa"/>
          </w:tcPr>
          <w:p w14:paraId="5E7F801E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5C62E553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5904869B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19D40064" w14:textId="77777777" w:rsidTr="00D86614">
        <w:tc>
          <w:tcPr>
            <w:tcW w:w="3964" w:type="dxa"/>
          </w:tcPr>
          <w:p w14:paraId="074AC15C" w14:textId="77777777" w:rsidR="005562BF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Revisão/atualização das regras de negócio</w:t>
            </w:r>
          </w:p>
        </w:tc>
        <w:tc>
          <w:tcPr>
            <w:tcW w:w="709" w:type="dxa"/>
          </w:tcPr>
          <w:p w14:paraId="59E8A1FD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4C9B5042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7D62DCA6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9" w:type="dxa"/>
          </w:tcPr>
          <w:p w14:paraId="54B7C2FD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28C05953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762F90D4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23921E2D" w14:textId="77777777" w:rsidTr="00D86614">
        <w:tc>
          <w:tcPr>
            <w:tcW w:w="3964" w:type="dxa"/>
          </w:tcPr>
          <w:p w14:paraId="751FBB0A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Revisão/atualização dos requisitos funcionais e não funcionais</w:t>
            </w:r>
          </w:p>
        </w:tc>
        <w:tc>
          <w:tcPr>
            <w:tcW w:w="709" w:type="dxa"/>
          </w:tcPr>
          <w:p w14:paraId="5D57701C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7E74B736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EA59909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9" w:type="dxa"/>
          </w:tcPr>
          <w:p w14:paraId="11ECE961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48C1F26C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537DFE50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38CC1C44" w14:textId="77777777" w:rsidTr="00D86614">
        <w:tc>
          <w:tcPr>
            <w:tcW w:w="3964" w:type="dxa"/>
          </w:tcPr>
          <w:p w14:paraId="379C7964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Implementação final e comentários do código fonte</w:t>
            </w:r>
          </w:p>
        </w:tc>
        <w:tc>
          <w:tcPr>
            <w:tcW w:w="709" w:type="dxa"/>
          </w:tcPr>
          <w:p w14:paraId="08E9D164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0D129790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851" w:type="dxa"/>
          </w:tcPr>
          <w:p w14:paraId="1D4D2590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3A6CC45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20F74D6F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4A62510C" w14:textId="77777777" w:rsidR="00D84833" w:rsidRDefault="00D8483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34397D09" w14:textId="77777777" w:rsidTr="00D86614">
        <w:tc>
          <w:tcPr>
            <w:tcW w:w="3964" w:type="dxa"/>
          </w:tcPr>
          <w:p w14:paraId="09652D8E" w14:textId="77777777" w:rsidR="005562BF" w:rsidRDefault="00FE7AB3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Testes</w:t>
            </w:r>
          </w:p>
        </w:tc>
        <w:tc>
          <w:tcPr>
            <w:tcW w:w="709" w:type="dxa"/>
          </w:tcPr>
          <w:p w14:paraId="099153B1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27445C22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851" w:type="dxa"/>
          </w:tcPr>
          <w:p w14:paraId="048F4BFD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862CEE7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51A82AEA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3B833949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4165A98D" w14:textId="77777777" w:rsidTr="00D86614">
        <w:tc>
          <w:tcPr>
            <w:tcW w:w="3964" w:type="dxa"/>
          </w:tcPr>
          <w:p w14:paraId="1C7EA21B" w14:textId="77777777" w:rsidR="005562BF" w:rsidRDefault="005B6413" w:rsidP="005B6413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 xml:space="preserve">Escrita das </w:t>
            </w:r>
            <w:r w:rsidR="005562BF">
              <w:t>Con</w:t>
            </w:r>
            <w:r>
              <w:t xml:space="preserve">siderações Finais </w:t>
            </w:r>
            <w:r w:rsidR="005562BF">
              <w:t>do relatório</w:t>
            </w:r>
          </w:p>
        </w:tc>
        <w:tc>
          <w:tcPr>
            <w:tcW w:w="709" w:type="dxa"/>
          </w:tcPr>
          <w:p w14:paraId="411DA57F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2962E21D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851" w:type="dxa"/>
          </w:tcPr>
          <w:p w14:paraId="5189385E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9" w:type="dxa"/>
          </w:tcPr>
          <w:p w14:paraId="18445314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1033F372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340F1356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71A0920D" w14:textId="77777777" w:rsidTr="00D86614">
        <w:tc>
          <w:tcPr>
            <w:tcW w:w="3964" w:type="dxa"/>
          </w:tcPr>
          <w:p w14:paraId="742661DB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Gravação do vídeo</w:t>
            </w:r>
          </w:p>
        </w:tc>
        <w:tc>
          <w:tcPr>
            <w:tcW w:w="709" w:type="dxa"/>
          </w:tcPr>
          <w:p w14:paraId="7F851461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2F6BB6F7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851" w:type="dxa"/>
          </w:tcPr>
          <w:p w14:paraId="5256E098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9" w:type="dxa"/>
          </w:tcPr>
          <w:p w14:paraId="69F31044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2CC3F3DF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46F6C74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</w:tr>
      <w:tr w:rsidR="00D84833" w14:paraId="3A748A19" w14:textId="77777777" w:rsidTr="00D86614">
        <w:tc>
          <w:tcPr>
            <w:tcW w:w="3964" w:type="dxa"/>
          </w:tcPr>
          <w:p w14:paraId="380FFCED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</w:pPr>
            <w:r>
              <w:t>Postagem final do material (relatório e código fonte)</w:t>
            </w:r>
          </w:p>
        </w:tc>
        <w:tc>
          <w:tcPr>
            <w:tcW w:w="709" w:type="dxa"/>
          </w:tcPr>
          <w:p w14:paraId="5866E1D8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7DF2FBD3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851" w:type="dxa"/>
          </w:tcPr>
          <w:p w14:paraId="6DB3BE1E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9" w:type="dxa"/>
          </w:tcPr>
          <w:p w14:paraId="23917777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708" w:type="dxa"/>
          </w:tcPr>
          <w:p w14:paraId="1EA0DFBB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992" w:type="dxa"/>
          </w:tcPr>
          <w:p w14:paraId="1CB3D80F" w14:textId="77777777" w:rsidR="005562BF" w:rsidRDefault="005562BF" w:rsidP="00D86614">
            <w:pPr>
              <w:pStyle w:val="1CorpodeTexto"/>
              <w:tabs>
                <w:tab w:val="clear" w:pos="0"/>
              </w:tabs>
              <w:spacing w:before="0" w:after="0" w:line="276" w:lineRule="auto"/>
              <w:ind w:firstLine="0"/>
              <w:jc w:val="center"/>
            </w:pPr>
            <w:r>
              <w:t>X</w:t>
            </w:r>
          </w:p>
        </w:tc>
      </w:tr>
    </w:tbl>
    <w:p w14:paraId="23E2A1F9" w14:textId="77777777" w:rsidR="005562BF" w:rsidRPr="005562BF" w:rsidRDefault="005562BF" w:rsidP="005562BF"/>
    <w:p w14:paraId="486C8C79" w14:textId="77777777" w:rsidR="00836029" w:rsidRDefault="00836029" w:rsidP="002523DB">
      <w:pPr>
        <w:pStyle w:val="Ttulo1"/>
      </w:pPr>
      <w:r>
        <w:t>5. Especificação das Regras de Negócio</w:t>
      </w:r>
    </w:p>
    <w:p w14:paraId="0755CE95" w14:textId="77777777" w:rsidR="00B3767F" w:rsidRDefault="00B3767F" w:rsidP="00B3767F">
      <w:pPr>
        <w:pStyle w:val="1CorpodeTexto"/>
        <w:tabs>
          <w:tab w:val="clear" w:pos="0"/>
        </w:tabs>
        <w:spacing w:before="0" w:after="120" w:line="240" w:lineRule="auto"/>
        <w:ind w:firstLine="0"/>
      </w:pPr>
      <w:r>
        <w:t>Podemos definir a regra de negócio como um aspecto de uma empresa ou organização que se destina a descrever a estrutura ou o comportamento do negócio.</w:t>
      </w:r>
      <w:r w:rsidRPr="00B3767F">
        <w:t xml:space="preserve"> </w:t>
      </w:r>
      <w:r>
        <w:t>As regras de negócios também podem possuir características relacionadas aos controles de acesso.</w:t>
      </w:r>
    </w:p>
    <w:p w14:paraId="01E2EEB1" w14:textId="77777777" w:rsidR="00B3767F" w:rsidRDefault="00B3767F" w:rsidP="00B3767F">
      <w:pPr>
        <w:pStyle w:val="1CorpodeTexto"/>
        <w:tabs>
          <w:tab w:val="clear" w:pos="0"/>
        </w:tabs>
        <w:spacing w:before="0" w:after="120" w:line="240" w:lineRule="auto"/>
      </w:pPr>
      <w:r>
        <w:t>Regras de negócio, do mesmo modo, ainda podem ser vistas como declarações sobre a forma com que uma empresa faz seus negócios. As regras de negócio permitem a descrição das políticas do negócio. Em geral, as organizações possuem políticas para satisfazer os objetivos de negócio, clientes, e para fazer o uso adequado de recursos, além de obedecer às leis ou convenções gerais do negócio e seu contexto. Pode-se afirmar que as regras de negócio tendem a se tornar requisitos. Portanto, podem ser implementadas em um sistema de software como uma forma de requisitos de software (LEITE; OLIVEIRA, 1995).</w:t>
      </w:r>
    </w:p>
    <w:p w14:paraId="79EBB77E" w14:textId="77777777" w:rsidR="00F3313D" w:rsidRDefault="00B3767F" w:rsidP="00B3767F">
      <w:pPr>
        <w:pStyle w:val="1CorpodeTexto"/>
        <w:tabs>
          <w:tab w:val="clear" w:pos="0"/>
        </w:tabs>
        <w:spacing w:before="0" w:after="120" w:line="240" w:lineRule="auto"/>
      </w:pPr>
      <w:r>
        <w:t>A seguir, para o desenvolvimento do sistema já citado, foram levantadas as seguintes regras de negócio até então:</w:t>
      </w:r>
    </w:p>
    <w:p w14:paraId="62EB49A5" w14:textId="77777777" w:rsidR="00F3313D" w:rsidRDefault="00F3313D">
      <w:pPr>
        <w:tabs>
          <w:tab w:val="clear" w:pos="720"/>
        </w:tabs>
        <w:spacing w:before="0"/>
        <w:jc w:val="left"/>
        <w:rPr>
          <w:rFonts w:ascii="Times New Roman" w:hAnsi="Times New Roman"/>
        </w:rPr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6"/>
        <w:gridCol w:w="6765"/>
      </w:tblGrid>
      <w:tr w:rsidR="00B3767F" w:rsidRPr="009824CE" w14:paraId="6AFF84C0" w14:textId="77777777" w:rsidTr="009824CE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752CDC" w14:textId="77777777" w:rsidR="00B3767F" w:rsidRPr="009824CE" w:rsidRDefault="00B3767F" w:rsidP="00B3767F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lastRenderedPageBreak/>
              <w:t>Identificação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46DFAB" w14:textId="77777777" w:rsidR="00B3767F" w:rsidRPr="009824CE" w:rsidRDefault="00B3767F" w:rsidP="00B3767F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RN01</w:t>
            </w:r>
          </w:p>
        </w:tc>
      </w:tr>
      <w:tr w:rsidR="00B3767F" w14:paraId="6493313B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AD96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4CCD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Identificação do segmento de ensino</w:t>
            </w:r>
          </w:p>
        </w:tc>
      </w:tr>
      <w:tr w:rsidR="00B3767F" w14:paraId="35CBDB12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9FB0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1B6C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Estrutura da escola</w:t>
            </w:r>
          </w:p>
        </w:tc>
      </w:tr>
      <w:tr w:rsidR="00B3767F" w14:paraId="238CD415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1D66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66B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B3767F" w14:paraId="2D67986E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01F8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66DA" w14:textId="77777777" w:rsidR="00B3767F" w:rsidRDefault="00F3313D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B3767F" w14:paraId="2DF3B174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A0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6C11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B3767F" w14:paraId="73370F85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6A7B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EB7D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B3767F" w14:paraId="749D546A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5DED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0346" w14:textId="77777777" w:rsidR="00B3767F" w:rsidRDefault="00A817D6" w:rsidP="00A817D6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 escola atende ao</w:t>
            </w:r>
            <w:r w:rsidR="00F3313D">
              <w:t>s seguintes segmentos de ensino: Educação Infantil, En</w:t>
            </w:r>
            <w:r w:rsidR="0089154A">
              <w:t>sino Fundamental e Ensino Médio que atendem no período matutino e vespertino.</w:t>
            </w:r>
            <w:r w:rsidR="00B3767F">
              <w:t xml:space="preserve"> </w:t>
            </w:r>
          </w:p>
        </w:tc>
      </w:tr>
      <w:tr w:rsidR="00B3767F" w14:paraId="487014DD" w14:textId="77777777" w:rsidTr="00F3313D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6B5B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5DD9" w14:textId="77777777" w:rsidR="00B3767F" w:rsidRDefault="00B3767F" w:rsidP="00B3767F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0EDD439F" w14:textId="77777777" w:rsidR="00B3767F" w:rsidRDefault="00B3767F" w:rsidP="00B3767F">
      <w:pPr>
        <w:pStyle w:val="1CorpodeTexto"/>
        <w:tabs>
          <w:tab w:val="clear" w:pos="0"/>
        </w:tabs>
        <w:spacing w:before="0" w:after="1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9"/>
        <w:gridCol w:w="6762"/>
      </w:tblGrid>
      <w:tr w:rsidR="00F3313D" w:rsidRPr="009824CE" w14:paraId="4FA7BC80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77DC5D" w14:textId="77777777" w:rsidR="00F3313D" w:rsidRPr="009824CE" w:rsidRDefault="00F3313D" w:rsidP="00F3313D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4DBF10" w14:textId="77777777" w:rsidR="00F3313D" w:rsidRPr="009824CE" w:rsidRDefault="00F3313D" w:rsidP="00F3313D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RN02</w:t>
            </w:r>
          </w:p>
        </w:tc>
      </w:tr>
      <w:tr w:rsidR="00F3313D" w14:paraId="3102F6F8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5B8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4146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Identificação dos gestores</w:t>
            </w:r>
          </w:p>
        </w:tc>
      </w:tr>
      <w:tr w:rsidR="00F3313D" w14:paraId="21AC3040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4815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2C1E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RH</w:t>
            </w:r>
          </w:p>
        </w:tc>
      </w:tr>
      <w:tr w:rsidR="00F3313D" w14:paraId="0E58F88C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C750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2D84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F3313D" w14:paraId="7838537B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D34D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EC8A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F3313D" w14:paraId="5DE0A516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7E83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1F91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F3313D" w14:paraId="7D903103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2BAB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E1B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F3313D" w14:paraId="123EEAC5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2A91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CB6E" w14:textId="77777777" w:rsidR="00F3313D" w:rsidRP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 w:rsidRPr="00F3313D">
              <w:rPr>
                <w:iCs/>
              </w:rPr>
              <w:t xml:space="preserve">Cada </w:t>
            </w:r>
            <w:r>
              <w:rPr>
                <w:iCs/>
              </w:rPr>
              <w:t>segmento de ensino possui os gestores que são chamados de coordenadores de ensino, que respondem diretamente à coordenação pedagógica.</w:t>
            </w:r>
            <w:r w:rsidRPr="00F3313D">
              <w:rPr>
                <w:iCs/>
              </w:rPr>
              <w:t> </w:t>
            </w:r>
          </w:p>
        </w:tc>
      </w:tr>
      <w:tr w:rsidR="00F3313D" w14:paraId="006409DB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36B3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2E2C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18DACF0F" w14:textId="77777777" w:rsidR="00F3313D" w:rsidRDefault="00F3313D" w:rsidP="00F3313D">
      <w:pPr>
        <w:pStyle w:val="1CorpodeTexto"/>
        <w:tabs>
          <w:tab w:val="clear" w:pos="0"/>
        </w:tabs>
        <w:spacing w:before="0" w:after="120" w:line="240" w:lineRule="au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9"/>
        <w:gridCol w:w="6762"/>
      </w:tblGrid>
      <w:tr w:rsidR="0089154A" w:rsidRPr="009824CE" w14:paraId="10D56296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62448" w14:textId="77777777" w:rsidR="0089154A" w:rsidRPr="009824CE" w:rsidRDefault="0089154A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EA97FC" w14:textId="77777777" w:rsidR="0089154A" w:rsidRPr="009824CE" w:rsidRDefault="0089154A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RN03</w:t>
            </w:r>
          </w:p>
        </w:tc>
      </w:tr>
      <w:tr w:rsidR="0089154A" w14:paraId="0E3FC28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C545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CB6D" w14:textId="77777777" w:rsidR="0089154A" w:rsidRDefault="0089154A" w:rsidP="0089154A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Identificação dos segmentos de ensino</w:t>
            </w:r>
          </w:p>
        </w:tc>
      </w:tr>
      <w:tr w:rsidR="0089154A" w14:paraId="4954CCF7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9C25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0EE2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RH</w:t>
            </w:r>
          </w:p>
        </w:tc>
      </w:tr>
      <w:tr w:rsidR="0089154A" w14:paraId="647C76AB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09E7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CB85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89154A" w14:paraId="069632C7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77A8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3357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89154A" w14:paraId="7BBF992B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A92D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59F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89154A" w14:paraId="73005A9E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009C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0910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89154A" w14:paraId="057A11B1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4342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18E" w14:textId="77777777" w:rsidR="0089154A" w:rsidRPr="00F3313D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iCs/>
              </w:rPr>
              <w:t>A escola é organizada nos seguintes segmentos de ensino: Educação Infantil, Ensino Fundamental I, Ensino Fundamental II e Ensino Médio</w:t>
            </w:r>
            <w:r w:rsidRPr="00F3313D">
              <w:rPr>
                <w:iCs/>
              </w:rPr>
              <w:t> </w:t>
            </w:r>
          </w:p>
        </w:tc>
      </w:tr>
      <w:tr w:rsidR="0089154A" w14:paraId="587EB942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6341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980B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1095FBF6" w14:textId="77777777" w:rsidR="0089154A" w:rsidRDefault="0089154A" w:rsidP="00F3313D">
      <w:pPr>
        <w:pStyle w:val="1CorpodeTexto"/>
        <w:tabs>
          <w:tab w:val="clear" w:pos="0"/>
        </w:tabs>
        <w:spacing w:before="0" w:after="120" w:line="240" w:lineRule="au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5"/>
        <w:gridCol w:w="6766"/>
      </w:tblGrid>
      <w:tr w:rsidR="0089154A" w:rsidRPr="009824CE" w14:paraId="4F6F7A6B" w14:textId="77777777" w:rsidTr="009824CE">
        <w:tc>
          <w:tcPr>
            <w:tcW w:w="1955" w:type="dxa"/>
            <w:shd w:val="clear" w:color="auto" w:fill="BFBFBF" w:themeFill="background1" w:themeFillShade="BF"/>
            <w:hideMark/>
          </w:tcPr>
          <w:p w14:paraId="64EFBDD1" w14:textId="77777777" w:rsidR="0089154A" w:rsidRPr="009824CE" w:rsidRDefault="0089154A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6766" w:type="dxa"/>
            <w:shd w:val="clear" w:color="auto" w:fill="BFBFBF" w:themeFill="background1" w:themeFillShade="BF"/>
            <w:hideMark/>
          </w:tcPr>
          <w:p w14:paraId="5C51F6A2" w14:textId="77777777" w:rsidR="0089154A" w:rsidRPr="009824CE" w:rsidRDefault="0089154A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</w:t>
            </w:r>
            <w:r w:rsidR="00A817D6" w:rsidRPr="009824CE">
              <w:rPr>
                <w:b/>
                <w:bCs/>
              </w:rPr>
              <w:t>4</w:t>
            </w:r>
          </w:p>
        </w:tc>
      </w:tr>
      <w:tr w:rsidR="0089154A" w14:paraId="7A3A2180" w14:textId="77777777" w:rsidTr="0089154A">
        <w:tc>
          <w:tcPr>
            <w:tcW w:w="1955" w:type="dxa"/>
            <w:hideMark/>
          </w:tcPr>
          <w:p w14:paraId="02B84559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6766" w:type="dxa"/>
            <w:hideMark/>
          </w:tcPr>
          <w:p w14:paraId="72491F13" w14:textId="77777777" w:rsidR="0089154A" w:rsidRDefault="0089154A" w:rsidP="0089154A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Nomenclatura das séries dos segmentos de ensino</w:t>
            </w:r>
          </w:p>
        </w:tc>
      </w:tr>
      <w:tr w:rsidR="0089154A" w14:paraId="39704B08" w14:textId="77777777" w:rsidTr="0089154A">
        <w:tc>
          <w:tcPr>
            <w:tcW w:w="1955" w:type="dxa"/>
            <w:hideMark/>
          </w:tcPr>
          <w:p w14:paraId="2324172D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6766" w:type="dxa"/>
            <w:hideMark/>
          </w:tcPr>
          <w:p w14:paraId="3A99CD93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RH</w:t>
            </w:r>
          </w:p>
        </w:tc>
      </w:tr>
      <w:tr w:rsidR="0089154A" w14:paraId="6775D5A6" w14:textId="77777777" w:rsidTr="0089154A">
        <w:tc>
          <w:tcPr>
            <w:tcW w:w="1955" w:type="dxa"/>
            <w:hideMark/>
          </w:tcPr>
          <w:p w14:paraId="23FB4873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6766" w:type="dxa"/>
            <w:hideMark/>
          </w:tcPr>
          <w:p w14:paraId="7A1735BF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89154A" w14:paraId="302642D6" w14:textId="77777777" w:rsidTr="0089154A">
        <w:tc>
          <w:tcPr>
            <w:tcW w:w="1955" w:type="dxa"/>
            <w:hideMark/>
          </w:tcPr>
          <w:p w14:paraId="2E92257C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6766" w:type="dxa"/>
            <w:hideMark/>
          </w:tcPr>
          <w:p w14:paraId="37B4DA44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89154A" w14:paraId="25D45359" w14:textId="77777777" w:rsidTr="0089154A">
        <w:tc>
          <w:tcPr>
            <w:tcW w:w="1955" w:type="dxa"/>
            <w:hideMark/>
          </w:tcPr>
          <w:p w14:paraId="46DEE74E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6766" w:type="dxa"/>
            <w:hideMark/>
          </w:tcPr>
          <w:p w14:paraId="705C73D3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89154A" w14:paraId="0BC5EECC" w14:textId="77777777" w:rsidTr="0089154A">
        <w:tc>
          <w:tcPr>
            <w:tcW w:w="1955" w:type="dxa"/>
            <w:hideMark/>
          </w:tcPr>
          <w:p w14:paraId="5D8E542C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6766" w:type="dxa"/>
            <w:hideMark/>
          </w:tcPr>
          <w:p w14:paraId="384009D4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89154A" w14:paraId="31ED1225" w14:textId="77777777" w:rsidTr="0089154A">
        <w:tc>
          <w:tcPr>
            <w:tcW w:w="1955" w:type="dxa"/>
            <w:hideMark/>
          </w:tcPr>
          <w:p w14:paraId="4366C759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6766" w:type="dxa"/>
            <w:hideMark/>
          </w:tcPr>
          <w:p w14:paraId="58FA86DC" w14:textId="77777777" w:rsidR="0089154A" w:rsidRDefault="0089154A" w:rsidP="00810DB2">
            <w:pPr>
              <w:spacing w:before="0"/>
              <w:rPr>
                <w:iCs/>
              </w:rPr>
            </w:pPr>
            <w:r>
              <w:rPr>
                <w:iCs/>
              </w:rPr>
              <w:t>Os segmentos de ensino possuem a seguinte organização:</w:t>
            </w:r>
          </w:p>
          <w:p w14:paraId="1E14847C" w14:textId="77777777" w:rsidR="0089154A" w:rsidRDefault="0089154A" w:rsidP="00810DB2">
            <w:pPr>
              <w:spacing w:before="0"/>
              <w:rPr>
                <w:iCs/>
              </w:rPr>
            </w:pPr>
            <w:r>
              <w:rPr>
                <w:iCs/>
              </w:rPr>
              <w:t>Educação Infantil: INF1 a INF5.</w:t>
            </w:r>
          </w:p>
          <w:p w14:paraId="142B455E" w14:textId="77777777" w:rsidR="0089154A" w:rsidRDefault="0089154A" w:rsidP="00810DB2">
            <w:pPr>
              <w:spacing w:before="0"/>
              <w:rPr>
                <w:iCs/>
              </w:rPr>
            </w:pPr>
            <w:r>
              <w:rPr>
                <w:iCs/>
              </w:rPr>
              <w:t>Ensino Fundamental I: 1ºs aos 4ºs anos.</w:t>
            </w:r>
          </w:p>
          <w:p w14:paraId="5B10E317" w14:textId="77777777" w:rsidR="0089154A" w:rsidRDefault="0089154A" w:rsidP="00810DB2">
            <w:pPr>
              <w:spacing w:before="0"/>
              <w:rPr>
                <w:iCs/>
              </w:rPr>
            </w:pPr>
            <w:r>
              <w:rPr>
                <w:iCs/>
              </w:rPr>
              <w:t>Ensino Fundamental II: 5ºs aos 9ºs anos.</w:t>
            </w:r>
          </w:p>
          <w:p w14:paraId="31E4CF2F" w14:textId="77777777" w:rsidR="0089154A" w:rsidRPr="00F3313D" w:rsidRDefault="0089154A" w:rsidP="0089154A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iCs/>
              </w:rPr>
              <w:lastRenderedPageBreak/>
              <w:t>Ensino Médio: 1ªs, 2ªs e 3ªs series.</w:t>
            </w:r>
            <w:r w:rsidRPr="00F3313D">
              <w:rPr>
                <w:iCs/>
              </w:rPr>
              <w:t> </w:t>
            </w:r>
          </w:p>
        </w:tc>
      </w:tr>
      <w:tr w:rsidR="0089154A" w14:paraId="3A67638F" w14:textId="77777777" w:rsidTr="0089154A">
        <w:tc>
          <w:tcPr>
            <w:tcW w:w="1955" w:type="dxa"/>
            <w:hideMark/>
          </w:tcPr>
          <w:p w14:paraId="6EDDE7A3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lastRenderedPageBreak/>
              <w:t>Tipo</w:t>
            </w:r>
          </w:p>
        </w:tc>
        <w:tc>
          <w:tcPr>
            <w:tcW w:w="6766" w:type="dxa"/>
            <w:hideMark/>
          </w:tcPr>
          <w:p w14:paraId="520C3C05" w14:textId="77777777" w:rsidR="0089154A" w:rsidRDefault="0089154A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2B633353" w14:textId="77777777" w:rsidR="00F3313D" w:rsidRDefault="00F3313D" w:rsidP="00F3313D">
      <w:pPr>
        <w:pStyle w:val="1CorpodeTexto"/>
        <w:tabs>
          <w:tab w:val="clear" w:pos="0"/>
        </w:tabs>
        <w:spacing w:before="0" w:after="120" w:line="240" w:lineRule="au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5"/>
        <w:gridCol w:w="6766"/>
      </w:tblGrid>
      <w:tr w:rsidR="00A817D6" w:rsidRPr="009824CE" w14:paraId="780D5685" w14:textId="77777777" w:rsidTr="009824CE">
        <w:tc>
          <w:tcPr>
            <w:tcW w:w="1955" w:type="dxa"/>
            <w:shd w:val="clear" w:color="auto" w:fill="BFBFBF" w:themeFill="background1" w:themeFillShade="BF"/>
            <w:hideMark/>
          </w:tcPr>
          <w:p w14:paraId="17B4D0D8" w14:textId="77777777" w:rsidR="00A817D6" w:rsidRPr="009824CE" w:rsidRDefault="00A817D6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6766" w:type="dxa"/>
            <w:shd w:val="clear" w:color="auto" w:fill="BFBFBF" w:themeFill="background1" w:themeFillShade="BF"/>
            <w:hideMark/>
          </w:tcPr>
          <w:p w14:paraId="0EBCB235" w14:textId="77777777" w:rsidR="00A817D6" w:rsidRPr="009824CE" w:rsidRDefault="00A817D6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RN05</w:t>
            </w:r>
          </w:p>
        </w:tc>
      </w:tr>
      <w:tr w:rsidR="00A817D6" w14:paraId="13193216" w14:textId="77777777" w:rsidTr="00810DB2">
        <w:tc>
          <w:tcPr>
            <w:tcW w:w="1955" w:type="dxa"/>
            <w:hideMark/>
          </w:tcPr>
          <w:p w14:paraId="32BD2028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6766" w:type="dxa"/>
            <w:hideMark/>
          </w:tcPr>
          <w:p w14:paraId="1C87717B" w14:textId="77777777" w:rsidR="00A817D6" w:rsidRDefault="00A817D6" w:rsidP="00A817D6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Divisões das séries dos segmentos de ensino</w:t>
            </w:r>
          </w:p>
        </w:tc>
      </w:tr>
      <w:tr w:rsidR="00A817D6" w14:paraId="2DEE674F" w14:textId="77777777" w:rsidTr="00810DB2">
        <w:tc>
          <w:tcPr>
            <w:tcW w:w="1955" w:type="dxa"/>
            <w:hideMark/>
          </w:tcPr>
          <w:p w14:paraId="48A32486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6766" w:type="dxa"/>
            <w:hideMark/>
          </w:tcPr>
          <w:p w14:paraId="35BCFACD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RH</w:t>
            </w:r>
          </w:p>
        </w:tc>
      </w:tr>
      <w:tr w:rsidR="00A817D6" w14:paraId="6C103945" w14:textId="77777777" w:rsidTr="00810DB2">
        <w:tc>
          <w:tcPr>
            <w:tcW w:w="1955" w:type="dxa"/>
            <w:hideMark/>
          </w:tcPr>
          <w:p w14:paraId="2DFE1D90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6766" w:type="dxa"/>
            <w:hideMark/>
          </w:tcPr>
          <w:p w14:paraId="08C0EB51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A817D6" w14:paraId="726CBA1B" w14:textId="77777777" w:rsidTr="00810DB2">
        <w:tc>
          <w:tcPr>
            <w:tcW w:w="1955" w:type="dxa"/>
            <w:hideMark/>
          </w:tcPr>
          <w:p w14:paraId="45720AC5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6766" w:type="dxa"/>
            <w:hideMark/>
          </w:tcPr>
          <w:p w14:paraId="43140766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A817D6" w14:paraId="238079FF" w14:textId="77777777" w:rsidTr="00810DB2">
        <w:tc>
          <w:tcPr>
            <w:tcW w:w="1955" w:type="dxa"/>
            <w:hideMark/>
          </w:tcPr>
          <w:p w14:paraId="502C86C8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6766" w:type="dxa"/>
            <w:hideMark/>
          </w:tcPr>
          <w:p w14:paraId="573B92ED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A817D6" w14:paraId="5E8A4427" w14:textId="77777777" w:rsidTr="00810DB2">
        <w:tc>
          <w:tcPr>
            <w:tcW w:w="1955" w:type="dxa"/>
            <w:hideMark/>
          </w:tcPr>
          <w:p w14:paraId="12D4F4B2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6766" w:type="dxa"/>
            <w:hideMark/>
          </w:tcPr>
          <w:p w14:paraId="0EBC07F7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A817D6" w14:paraId="160913FC" w14:textId="77777777" w:rsidTr="00810DB2">
        <w:tc>
          <w:tcPr>
            <w:tcW w:w="1955" w:type="dxa"/>
            <w:hideMark/>
          </w:tcPr>
          <w:p w14:paraId="7965798F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6766" w:type="dxa"/>
            <w:hideMark/>
          </w:tcPr>
          <w:p w14:paraId="44F56AA5" w14:textId="77777777" w:rsidR="00A817D6" w:rsidRPr="00F3313D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rPr>
                <w:iCs/>
              </w:rPr>
              <w:t xml:space="preserve">Todas as séries da escola podem possuir a seguinte divisão: A, B, C, </w:t>
            </w:r>
            <w:proofErr w:type="gramStart"/>
            <w:r>
              <w:rPr>
                <w:iCs/>
              </w:rPr>
              <w:t>D, etc.</w:t>
            </w:r>
            <w:proofErr w:type="gramEnd"/>
            <w:r>
              <w:rPr>
                <w:iCs/>
              </w:rPr>
              <w:t xml:space="preserve"> Exemplo: 1º ano A, 1º ano B, 1º ano C.</w:t>
            </w:r>
            <w:r w:rsidRPr="00F3313D">
              <w:rPr>
                <w:iCs/>
              </w:rPr>
              <w:t> </w:t>
            </w:r>
          </w:p>
        </w:tc>
      </w:tr>
      <w:tr w:rsidR="00A817D6" w14:paraId="620F63B7" w14:textId="77777777" w:rsidTr="00810DB2">
        <w:tc>
          <w:tcPr>
            <w:tcW w:w="1955" w:type="dxa"/>
            <w:hideMark/>
          </w:tcPr>
          <w:p w14:paraId="75506E6E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6766" w:type="dxa"/>
            <w:hideMark/>
          </w:tcPr>
          <w:p w14:paraId="29A96188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03713DFF" w14:textId="77777777" w:rsidR="00A817D6" w:rsidRDefault="00A817D6" w:rsidP="00F3313D">
      <w:pPr>
        <w:pStyle w:val="1CorpodeTexto"/>
        <w:tabs>
          <w:tab w:val="clear" w:pos="0"/>
        </w:tabs>
        <w:spacing w:before="0" w:after="120" w:line="240" w:lineRule="au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7"/>
        <w:gridCol w:w="6764"/>
      </w:tblGrid>
      <w:tr w:rsidR="00F3313D" w:rsidRPr="009824CE" w14:paraId="5F905006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64234C" w14:textId="77777777" w:rsidR="00F3313D" w:rsidRPr="009824CE" w:rsidRDefault="00F3313D" w:rsidP="00F3313D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AAF545" w14:textId="77777777" w:rsidR="00F3313D" w:rsidRPr="009824CE" w:rsidRDefault="00F3313D" w:rsidP="00F3313D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</w:t>
            </w:r>
            <w:r w:rsidR="00A817D6" w:rsidRPr="009824CE">
              <w:rPr>
                <w:b/>
                <w:bCs/>
              </w:rPr>
              <w:t>6</w:t>
            </w:r>
          </w:p>
        </w:tc>
      </w:tr>
      <w:tr w:rsidR="00F3313D" w14:paraId="0B0966A6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EEF7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4C14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Identificação do coordenador de ensino</w:t>
            </w:r>
          </w:p>
        </w:tc>
      </w:tr>
      <w:tr w:rsidR="00F3313D" w14:paraId="3D9225FF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9772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92D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Estrutura da escola</w:t>
            </w:r>
          </w:p>
        </w:tc>
      </w:tr>
      <w:tr w:rsidR="00F3313D" w14:paraId="3DB88682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7F87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A5A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F3313D" w14:paraId="589A9F75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EDB5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39B4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F3313D" w14:paraId="56AA1B9C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2904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4C4E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F3313D" w14:paraId="3761F5E4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1041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6CA0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F3313D" w14:paraId="48687CDD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F568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7EDC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Cada departamento possui um responsável/gestor que responde ao presidente da empresa.</w:t>
            </w:r>
          </w:p>
        </w:tc>
      </w:tr>
      <w:tr w:rsidR="00F3313D" w14:paraId="107D11C5" w14:textId="77777777" w:rsidTr="00F3313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F3F0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2D3B" w14:textId="77777777" w:rsidR="00F3313D" w:rsidRDefault="00F3313D" w:rsidP="00F3313D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291F642C" w14:textId="77777777" w:rsidR="00B3767F" w:rsidRDefault="00B3767F" w:rsidP="00F3313D">
      <w:pPr>
        <w:pStyle w:val="1CorpodeTexto"/>
        <w:tabs>
          <w:tab w:val="clear" w:pos="0"/>
        </w:tabs>
        <w:spacing w:before="0" w:after="120" w:line="240" w:lineRule="au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9"/>
        <w:gridCol w:w="6762"/>
      </w:tblGrid>
      <w:tr w:rsidR="00A817D6" w:rsidRPr="009824CE" w14:paraId="781FFCBE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2A8E7" w14:textId="77777777" w:rsidR="00A817D6" w:rsidRPr="009824CE" w:rsidRDefault="00A817D6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26733E" w14:textId="77777777" w:rsidR="00A817D6" w:rsidRPr="009824CE" w:rsidRDefault="00A817D6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RN07</w:t>
            </w:r>
          </w:p>
        </w:tc>
      </w:tr>
      <w:tr w:rsidR="00A817D6" w14:paraId="7582EB4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0273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8AE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Identificação da disciplina</w:t>
            </w:r>
          </w:p>
        </w:tc>
      </w:tr>
      <w:tr w:rsidR="00A817D6" w14:paraId="54DF76D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C1E2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D2D8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Estrutura da disciplina</w:t>
            </w:r>
          </w:p>
        </w:tc>
      </w:tr>
      <w:tr w:rsidR="00A817D6" w14:paraId="3ED9901F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1629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E6A1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A817D6" w14:paraId="272B1A55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C2BD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9F74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A817D6" w14:paraId="51E7A883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E5A7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090B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A817D6" w14:paraId="672ED722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884D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BC39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A817D6" w14:paraId="667A3A8A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A15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4C3B" w14:textId="77777777" w:rsidR="00A817D6" w:rsidRDefault="00A817D6" w:rsidP="00A817D6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Cada disciplina pode possuir mais de um professor.</w:t>
            </w:r>
          </w:p>
        </w:tc>
      </w:tr>
      <w:tr w:rsidR="00A817D6" w14:paraId="231B1B5A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A86E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7E2B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61F51C8B" w14:textId="77777777" w:rsidR="00B3767F" w:rsidRDefault="00B3767F" w:rsidP="00B376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9"/>
        <w:gridCol w:w="6762"/>
      </w:tblGrid>
      <w:tr w:rsidR="00C42CCC" w:rsidRPr="009824CE" w14:paraId="156F66F2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4D9F7" w14:textId="77777777" w:rsidR="00A817D6" w:rsidRPr="009824CE" w:rsidRDefault="00A817D6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3A8790" w14:textId="77777777" w:rsidR="00A817D6" w:rsidRPr="009824CE" w:rsidRDefault="00A817D6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RN08</w:t>
            </w:r>
          </w:p>
        </w:tc>
      </w:tr>
      <w:tr w:rsidR="00C42CCC" w14:paraId="65B5F03D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1E43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F410" w14:textId="77777777" w:rsidR="00A817D6" w:rsidRDefault="00A817D6" w:rsidP="00A817D6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Identificação do professor</w:t>
            </w:r>
          </w:p>
        </w:tc>
      </w:tr>
      <w:tr w:rsidR="00C42CCC" w14:paraId="7B9531D0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39B1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Módulo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F37E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Estrutura da disciplina</w:t>
            </w:r>
          </w:p>
        </w:tc>
      </w:tr>
      <w:tr w:rsidR="00C42CCC" w14:paraId="399E9A2C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014F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FA35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29/08/2020</w:t>
            </w:r>
          </w:p>
        </w:tc>
      </w:tr>
      <w:tr w:rsidR="00C42CCC" w14:paraId="7B28D52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5870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Autor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AFC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Escola</w:t>
            </w:r>
          </w:p>
        </w:tc>
      </w:tr>
      <w:tr w:rsidR="00C42CCC" w14:paraId="29429991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67E6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Versão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D2E0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C42CCC" w14:paraId="716322DA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205F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Dependência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CE67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</w:t>
            </w:r>
          </w:p>
        </w:tc>
      </w:tr>
      <w:tr w:rsidR="00C42CCC" w14:paraId="7743315D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F272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AC98" w14:textId="77777777" w:rsidR="00A817D6" w:rsidRDefault="00A817D6" w:rsidP="00C42CCC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Cada </w:t>
            </w:r>
            <w:r w:rsidR="00C42CCC">
              <w:t>professor pode pertencer a mais de um segmento de ensino.</w:t>
            </w:r>
          </w:p>
        </w:tc>
      </w:tr>
      <w:tr w:rsidR="00C42CCC" w14:paraId="7CC7684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AE13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Tipo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0151" w14:textId="77777777" w:rsidR="00A817D6" w:rsidRDefault="00A817D6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Fatos</w:t>
            </w:r>
          </w:p>
        </w:tc>
      </w:tr>
    </w:tbl>
    <w:p w14:paraId="08F83C32" w14:textId="77777777" w:rsidR="00A817D6" w:rsidRPr="00B3767F" w:rsidRDefault="00A817D6" w:rsidP="00B3767F"/>
    <w:p w14:paraId="3629F9E5" w14:textId="77777777" w:rsidR="00836029" w:rsidRDefault="00836029" w:rsidP="002523DB">
      <w:pPr>
        <w:pStyle w:val="Ttulo1"/>
      </w:pPr>
      <w:r>
        <w:lastRenderedPageBreak/>
        <w:t>6. Especificação dos Requisitos Funcionais</w:t>
      </w:r>
    </w:p>
    <w:p w14:paraId="036494B8" w14:textId="77777777" w:rsidR="00F17CFB" w:rsidRDefault="00F17CFB" w:rsidP="0021616D">
      <w:pPr>
        <w:pStyle w:val="1CorpodeTexto"/>
        <w:tabs>
          <w:tab w:val="clear" w:pos="0"/>
        </w:tabs>
        <w:spacing w:before="0" w:after="120" w:line="240" w:lineRule="auto"/>
        <w:ind w:firstLine="0"/>
      </w:pPr>
      <w:r>
        <w:t>Conforme definido na engenharia de requisitos, os requisitos funcionais especificam resultados de um Sistema (WIEGERS; BEATTY, 2013).</w:t>
      </w:r>
    </w:p>
    <w:p w14:paraId="44AA181B" w14:textId="77777777" w:rsidR="00F17CFB" w:rsidRDefault="00F17CFB" w:rsidP="0021616D">
      <w:pPr>
        <w:pStyle w:val="1CorpodeTexto"/>
        <w:tabs>
          <w:tab w:val="clear" w:pos="0"/>
        </w:tabs>
        <w:spacing w:before="0" w:after="120" w:line="240" w:lineRule="auto"/>
      </w:pPr>
      <w:r>
        <w:t>A seguir, para o desenvolvimento do sistema já citado, foram levantados os seguintes requisitos funcionais até então:</w:t>
      </w:r>
    </w:p>
    <w:p w14:paraId="4C6BA5AA" w14:textId="77777777" w:rsidR="00F17CFB" w:rsidRPr="00F17CFB" w:rsidRDefault="00F17CFB" w:rsidP="00F17C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9"/>
        <w:gridCol w:w="6762"/>
      </w:tblGrid>
      <w:tr w:rsidR="00F17CFB" w:rsidRPr="009824CE" w14:paraId="0028858B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BF4D23" w14:textId="77777777" w:rsidR="00F17CFB" w:rsidRPr="009824CE" w:rsidRDefault="00F17CFB" w:rsidP="00F17CFB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FF2483" w14:textId="77777777" w:rsidR="00F17CFB" w:rsidRPr="009824CE" w:rsidRDefault="00F17CFB" w:rsidP="00F17CFB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RF001</w:t>
            </w:r>
          </w:p>
        </w:tc>
      </w:tr>
      <w:tr w:rsidR="00F17CFB" w14:paraId="3356AC5F" w14:textId="77777777" w:rsidTr="00F17C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D1B5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C6AD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Deve permitir </w:t>
            </w:r>
            <w:r w:rsidR="00007C0E">
              <w:t>a inclusão de material de apoio.</w:t>
            </w:r>
          </w:p>
        </w:tc>
      </w:tr>
      <w:tr w:rsidR="00F17CFB" w14:paraId="53017C88" w14:textId="77777777" w:rsidTr="00F17C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83F8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Ator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7133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Pedro</w:t>
            </w:r>
          </w:p>
        </w:tc>
      </w:tr>
      <w:tr w:rsidR="00F17CFB" w14:paraId="638A5C5D" w14:textId="77777777" w:rsidTr="00F17C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406C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7954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F17CFB" w14:paraId="294BB60C" w14:textId="77777777" w:rsidTr="00F17C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540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Entradas e pré-condições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AD71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Ter acesso aos conteúdos para preenchimento dos campos.</w:t>
            </w:r>
          </w:p>
        </w:tc>
      </w:tr>
      <w:tr w:rsidR="00F17CFB" w14:paraId="513DCB99" w14:textId="77777777" w:rsidTr="00F17C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6B6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Saídas e pós-condições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417B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proofErr w:type="spellStart"/>
            <w:r>
              <w:t>Fornecer</w:t>
            </w:r>
            <w:proofErr w:type="spellEnd"/>
            <w:r>
              <w:t xml:space="preserve"> para o Sistema os dados solicitados.</w:t>
            </w:r>
          </w:p>
        </w:tc>
      </w:tr>
      <w:tr w:rsidR="00F17CFB" w14:paraId="57A897A6" w14:textId="77777777" w:rsidTr="00F17C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8419" w14:textId="77777777" w:rsidR="00F17CFB" w:rsidRDefault="00F17CFB" w:rsidP="00F17CFB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Fluxo de </w:t>
            </w:r>
            <w:proofErr w:type="spellStart"/>
            <w:r>
              <w:t>enventos</w:t>
            </w:r>
            <w:proofErr w:type="spellEnd"/>
            <w:r>
              <w:t xml:space="preserve"> principal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92EB" w14:textId="77777777" w:rsidR="00107DCB" w:rsidRPr="00107DCB" w:rsidRDefault="00107DCB" w:rsidP="00107D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 w:rsidRPr="00107DCB">
              <w:rPr>
                <w:rFonts w:ascii="Times" w:hAnsi="Times"/>
                <w:szCs w:val="20"/>
                <w:lang w:eastAsia="pt-BR"/>
              </w:rPr>
              <w:t xml:space="preserve">Entrada na tela de </w:t>
            </w:r>
            <w:r>
              <w:rPr>
                <w:rFonts w:ascii="Times" w:hAnsi="Times"/>
                <w:szCs w:val="20"/>
                <w:lang w:eastAsia="pt-BR"/>
              </w:rPr>
              <w:t>materiais para as aulas remotas</w:t>
            </w:r>
            <w:r w:rsidRPr="00107DCB">
              <w:rPr>
                <w:rFonts w:ascii="Times" w:hAnsi="Times"/>
                <w:szCs w:val="20"/>
                <w:lang w:eastAsia="pt-BR"/>
              </w:rPr>
              <w:t>.</w:t>
            </w:r>
          </w:p>
          <w:p w14:paraId="4801010F" w14:textId="77777777" w:rsidR="00107DCB" w:rsidRPr="00107DCB" w:rsidRDefault="00107DCB" w:rsidP="00107D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 w:rsidRPr="00107DCB">
              <w:rPr>
                <w:rFonts w:ascii="Times" w:hAnsi="Times"/>
                <w:szCs w:val="20"/>
                <w:lang w:eastAsia="pt-BR"/>
              </w:rPr>
              <w:t xml:space="preserve">1 Digitação do </w:t>
            </w:r>
            <w:r>
              <w:rPr>
                <w:rFonts w:ascii="Times" w:hAnsi="Times"/>
                <w:szCs w:val="20"/>
                <w:lang w:eastAsia="pt-BR"/>
              </w:rPr>
              <w:t>título</w:t>
            </w:r>
            <w:r w:rsidRPr="00107DCB">
              <w:rPr>
                <w:rFonts w:ascii="Times" w:hAnsi="Times"/>
                <w:szCs w:val="20"/>
                <w:lang w:eastAsia="pt-BR"/>
              </w:rPr>
              <w:t>.</w:t>
            </w:r>
          </w:p>
          <w:p w14:paraId="6992856C" w14:textId="77777777" w:rsidR="00107DCB" w:rsidRDefault="00107DCB" w:rsidP="00107D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 w:rsidRPr="00107DCB">
              <w:rPr>
                <w:rFonts w:ascii="Times" w:hAnsi="Times"/>
                <w:szCs w:val="20"/>
                <w:lang w:eastAsia="pt-BR"/>
              </w:rPr>
              <w:t xml:space="preserve">2 Digitação da </w:t>
            </w:r>
            <w:r>
              <w:rPr>
                <w:rFonts w:ascii="Times" w:hAnsi="Times"/>
                <w:szCs w:val="20"/>
                <w:lang w:eastAsia="pt-BR"/>
              </w:rPr>
              <w:t>descrição</w:t>
            </w:r>
            <w:r w:rsidRPr="00107DCB">
              <w:rPr>
                <w:rFonts w:ascii="Times" w:hAnsi="Times"/>
                <w:szCs w:val="20"/>
                <w:lang w:eastAsia="pt-BR"/>
              </w:rPr>
              <w:t>.</w:t>
            </w:r>
          </w:p>
          <w:p w14:paraId="35156C6F" w14:textId="77777777" w:rsidR="00107DCB" w:rsidRDefault="00107DCB" w:rsidP="00107D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>
              <w:rPr>
                <w:rFonts w:ascii="Times" w:hAnsi="Times"/>
                <w:szCs w:val="20"/>
                <w:lang w:eastAsia="pt-BR"/>
              </w:rPr>
              <w:t>3 (Opcional) Digitação do link da aula.</w:t>
            </w:r>
          </w:p>
          <w:p w14:paraId="11ED9CE4" w14:textId="77777777" w:rsidR="00107DCB" w:rsidRPr="00107DCB" w:rsidRDefault="00107DCB" w:rsidP="00107D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>
              <w:rPr>
                <w:rFonts w:ascii="Times" w:hAnsi="Times"/>
                <w:szCs w:val="20"/>
                <w:lang w:eastAsia="pt-BR"/>
              </w:rPr>
              <w:t>4 (Opcional) Digitação do link complementar para o material.</w:t>
            </w:r>
          </w:p>
          <w:p w14:paraId="63A8A401" w14:textId="77777777" w:rsidR="00F17CFB" w:rsidRPr="00107DCB" w:rsidRDefault="00107DCB" w:rsidP="00107D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 w:rsidRPr="00107DCB">
              <w:rPr>
                <w:rFonts w:ascii="Times" w:hAnsi="Times"/>
                <w:szCs w:val="20"/>
                <w:lang w:eastAsia="pt-BR"/>
              </w:rPr>
              <w:t>5 Finalização da</w:t>
            </w:r>
            <w:r>
              <w:rPr>
                <w:rFonts w:ascii="Times" w:hAnsi="Times"/>
                <w:szCs w:val="20"/>
                <w:lang w:eastAsia="pt-BR"/>
              </w:rPr>
              <w:t xml:space="preserve"> inclusão do material de apoio.</w:t>
            </w:r>
          </w:p>
        </w:tc>
      </w:tr>
    </w:tbl>
    <w:p w14:paraId="79CE9A9C" w14:textId="77777777" w:rsidR="00F17CFB" w:rsidRDefault="00F17CFB" w:rsidP="00F17C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6763"/>
      </w:tblGrid>
      <w:tr w:rsidR="00C255C0" w:rsidRPr="009824CE" w14:paraId="35FFCBFF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0E54AD" w14:textId="77777777" w:rsidR="00C255C0" w:rsidRPr="009824CE" w:rsidRDefault="00C255C0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D32A04" w14:textId="77777777" w:rsidR="00C255C0" w:rsidRPr="009824CE" w:rsidRDefault="00C255C0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RF002</w:t>
            </w:r>
          </w:p>
        </w:tc>
      </w:tr>
      <w:tr w:rsidR="00C255C0" w14:paraId="5E7F1F4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C8E2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585F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Deve permitir a consulta de material de apoio.</w:t>
            </w:r>
          </w:p>
        </w:tc>
      </w:tr>
      <w:tr w:rsidR="00C255C0" w14:paraId="676BA12E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0724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Ator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BED4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Pedro</w:t>
            </w:r>
          </w:p>
        </w:tc>
      </w:tr>
      <w:tr w:rsidR="00C255C0" w14:paraId="76F831F0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5D92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672F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C255C0" w14:paraId="561C09CE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C969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Entradas e pré-condições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997B" w14:textId="77777777" w:rsidR="00C255C0" w:rsidRDefault="00C255C0" w:rsidP="00C255C0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Ter acesso aos conteúdos para consulta/pesquisa dos campos.</w:t>
            </w:r>
          </w:p>
        </w:tc>
      </w:tr>
      <w:tr w:rsidR="00C255C0" w14:paraId="20F53AD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0313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Saídas e pós-condições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9E34" w14:textId="77777777" w:rsidR="00C255C0" w:rsidRDefault="00C255C0" w:rsidP="00C255C0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Visualizar os </w:t>
            </w:r>
            <w:proofErr w:type="spellStart"/>
            <w:r>
              <w:t>materias</w:t>
            </w:r>
            <w:proofErr w:type="spellEnd"/>
            <w:r>
              <w:t xml:space="preserve"> das aulas remotas.</w:t>
            </w:r>
          </w:p>
        </w:tc>
      </w:tr>
      <w:tr w:rsidR="00C255C0" w14:paraId="7F3BB97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E6A6" w14:textId="77777777" w:rsidR="00C255C0" w:rsidRDefault="00C255C0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Fluxo de </w:t>
            </w:r>
            <w:proofErr w:type="spellStart"/>
            <w:r>
              <w:t>enventos</w:t>
            </w:r>
            <w:proofErr w:type="spellEnd"/>
            <w:r>
              <w:t xml:space="preserve"> principal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7660" w14:textId="77777777" w:rsidR="00C255C0" w:rsidRPr="00107DCB" w:rsidRDefault="00C255C0" w:rsidP="00C255C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>
              <w:rPr>
                <w:rFonts w:ascii="Times" w:hAnsi="Times"/>
                <w:szCs w:val="20"/>
                <w:lang w:eastAsia="pt-BR"/>
              </w:rPr>
              <w:t>Visualizar, em forma de tabela, os materiais cadastrados.</w:t>
            </w:r>
          </w:p>
          <w:p w14:paraId="3B211552" w14:textId="77777777" w:rsidR="00C255C0" w:rsidRPr="00107DCB" w:rsidRDefault="00C255C0" w:rsidP="00810DB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</w:p>
        </w:tc>
      </w:tr>
    </w:tbl>
    <w:p w14:paraId="3146D96E" w14:textId="77777777" w:rsidR="00C255C0" w:rsidRDefault="00C255C0" w:rsidP="00F17C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0"/>
        <w:gridCol w:w="6761"/>
      </w:tblGrid>
      <w:tr w:rsidR="003F41E8" w:rsidRPr="009824CE" w14:paraId="1B85AD0D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2AA7" w14:textId="77777777" w:rsidR="003F41E8" w:rsidRPr="009824CE" w:rsidRDefault="003F41E8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0C67" w14:textId="77777777" w:rsidR="003F41E8" w:rsidRPr="009824CE" w:rsidRDefault="003F41E8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RF003</w:t>
            </w:r>
          </w:p>
        </w:tc>
      </w:tr>
      <w:tr w:rsidR="003F41E8" w14:paraId="6D4B9B0D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9932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0C52" w14:textId="77777777" w:rsidR="003F41E8" w:rsidRDefault="003F41E8" w:rsidP="003F41E8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Deve permitir a atualização de material de apoio.</w:t>
            </w:r>
          </w:p>
        </w:tc>
      </w:tr>
      <w:tr w:rsidR="003F41E8" w14:paraId="577375B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25E8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Ator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E336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Pedro</w:t>
            </w:r>
          </w:p>
        </w:tc>
      </w:tr>
      <w:tr w:rsidR="003F41E8" w14:paraId="113C21C7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EB4A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863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3F41E8" w14:paraId="15192703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9187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Entradas e pré-condições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D7C3" w14:textId="77777777" w:rsidR="003F41E8" w:rsidRDefault="003F41E8" w:rsidP="003F41E8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Ter acesso aos conteúdos para atualização dos campos.</w:t>
            </w:r>
          </w:p>
        </w:tc>
      </w:tr>
      <w:tr w:rsidR="003F41E8" w14:paraId="143D2DF5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6966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Saídas e pós-condições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1039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Atualização dos </w:t>
            </w:r>
            <w:proofErr w:type="spellStart"/>
            <w:r>
              <w:t>materias</w:t>
            </w:r>
            <w:proofErr w:type="spellEnd"/>
            <w:r>
              <w:t xml:space="preserve"> das aulas remotas.</w:t>
            </w:r>
          </w:p>
        </w:tc>
      </w:tr>
      <w:tr w:rsidR="003F41E8" w14:paraId="30E897B0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C76B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Fluxo de </w:t>
            </w:r>
            <w:proofErr w:type="spellStart"/>
            <w:r>
              <w:t>enventos</w:t>
            </w:r>
            <w:proofErr w:type="spellEnd"/>
            <w:r>
              <w:t xml:space="preserve"> principal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0090" w14:textId="77777777" w:rsidR="003F41E8" w:rsidRPr="00107DCB" w:rsidRDefault="003F41E8" w:rsidP="00810DB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>
              <w:rPr>
                <w:rFonts w:ascii="Times" w:hAnsi="Times"/>
                <w:szCs w:val="20"/>
                <w:lang w:eastAsia="pt-BR"/>
              </w:rPr>
              <w:t xml:space="preserve">Visualizar, os materiais cadastrados, permitindo a atualização dos campos. </w:t>
            </w:r>
          </w:p>
          <w:p w14:paraId="68CD8EB5" w14:textId="77777777" w:rsidR="003F41E8" w:rsidRPr="00107DCB" w:rsidRDefault="003F41E8" w:rsidP="00810DB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</w:p>
        </w:tc>
      </w:tr>
    </w:tbl>
    <w:p w14:paraId="660FFDEC" w14:textId="77777777" w:rsidR="00DD65C5" w:rsidRDefault="00DD65C5" w:rsidP="00F17CFB"/>
    <w:p w14:paraId="0E8D2F6A" w14:textId="77777777" w:rsidR="003F41E8" w:rsidRDefault="00DD65C5" w:rsidP="00DD65C5">
      <w:pPr>
        <w:tabs>
          <w:tab w:val="clear" w:pos="720"/>
        </w:tabs>
        <w:spacing w:before="0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0"/>
        <w:gridCol w:w="6761"/>
      </w:tblGrid>
      <w:tr w:rsidR="003F41E8" w:rsidRPr="009824CE" w14:paraId="2A90BE9F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9F77" w14:textId="77777777" w:rsidR="003F41E8" w:rsidRPr="009824CE" w:rsidRDefault="003F41E8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lastRenderedPageBreak/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8DA4" w14:textId="77777777" w:rsidR="003F41E8" w:rsidRPr="009824CE" w:rsidRDefault="003F41E8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RF00</w:t>
            </w:r>
            <w:r w:rsidR="00810DB2" w:rsidRPr="009824CE">
              <w:rPr>
                <w:b/>
                <w:bCs/>
              </w:rPr>
              <w:t>4</w:t>
            </w:r>
          </w:p>
        </w:tc>
      </w:tr>
      <w:tr w:rsidR="003F41E8" w14:paraId="610B18F7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9EED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904F" w14:textId="77777777" w:rsidR="003F41E8" w:rsidRDefault="003F41E8" w:rsidP="003F41E8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Deve permitir a exclusão de material de apoio.</w:t>
            </w:r>
          </w:p>
        </w:tc>
      </w:tr>
      <w:tr w:rsidR="003F41E8" w14:paraId="5F029A4A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95B9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Ator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374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Pedro</w:t>
            </w:r>
          </w:p>
        </w:tc>
      </w:tr>
      <w:tr w:rsidR="003F41E8" w14:paraId="194C276C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EEDD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4FED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3F41E8" w14:paraId="1394098E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911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Entradas e pré-condições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98CE" w14:textId="77777777" w:rsidR="003F41E8" w:rsidRDefault="003F41E8" w:rsidP="003F41E8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Ter acesso aos conteúdos para exclusão dos campos.</w:t>
            </w:r>
          </w:p>
        </w:tc>
      </w:tr>
      <w:tr w:rsidR="003F41E8" w14:paraId="7BED842F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43A9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Saídas e pós-condições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7146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Exclusão dos </w:t>
            </w:r>
            <w:proofErr w:type="spellStart"/>
            <w:r>
              <w:t>materias</w:t>
            </w:r>
            <w:proofErr w:type="spellEnd"/>
            <w:r>
              <w:t xml:space="preserve"> das aulas remotas.</w:t>
            </w:r>
          </w:p>
        </w:tc>
      </w:tr>
      <w:tr w:rsidR="003F41E8" w14:paraId="7B41513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5A5" w14:textId="77777777" w:rsidR="003F41E8" w:rsidRDefault="003F41E8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Fluxo de </w:t>
            </w:r>
            <w:proofErr w:type="spellStart"/>
            <w:r>
              <w:t>enventos</w:t>
            </w:r>
            <w:proofErr w:type="spellEnd"/>
            <w:r>
              <w:t xml:space="preserve"> principal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6D7A" w14:textId="77777777" w:rsidR="003F41E8" w:rsidRPr="00107DCB" w:rsidRDefault="003F41E8" w:rsidP="00810DB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>
              <w:rPr>
                <w:rFonts w:ascii="Times" w:hAnsi="Times"/>
                <w:szCs w:val="20"/>
                <w:lang w:eastAsia="pt-BR"/>
              </w:rPr>
              <w:t xml:space="preserve">Visualizar, os materiais cadastrados, permitindo a exclusão do registro. </w:t>
            </w:r>
          </w:p>
          <w:p w14:paraId="16028F54" w14:textId="77777777" w:rsidR="003F41E8" w:rsidRPr="00107DCB" w:rsidRDefault="003F41E8" w:rsidP="00810DB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</w:p>
        </w:tc>
      </w:tr>
    </w:tbl>
    <w:p w14:paraId="13D5CB08" w14:textId="77777777" w:rsidR="003F41E8" w:rsidRDefault="003F41E8" w:rsidP="00F17C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9"/>
        <w:gridCol w:w="6762"/>
      </w:tblGrid>
      <w:tr w:rsidR="00810DB2" w:rsidRPr="009824CE" w14:paraId="6C8471B1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A4C9" w14:textId="77777777" w:rsidR="00810DB2" w:rsidRPr="009824CE" w:rsidRDefault="00810DB2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734E" w14:textId="77777777" w:rsidR="00810DB2" w:rsidRPr="009824CE" w:rsidRDefault="00810DB2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RF005</w:t>
            </w:r>
          </w:p>
        </w:tc>
      </w:tr>
      <w:tr w:rsidR="00810DB2" w14:paraId="6FA4F17A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84E5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06C2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Professor deve estar logado ao Sistema para manipulação do material das aulas remotas.</w:t>
            </w:r>
          </w:p>
        </w:tc>
      </w:tr>
      <w:tr w:rsidR="00810DB2" w14:paraId="7845288B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CD95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Ator 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9522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Pedro</w:t>
            </w:r>
          </w:p>
        </w:tc>
      </w:tr>
      <w:tr w:rsidR="00810DB2" w14:paraId="6FE00D37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4B9E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AE43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810DB2" w14:paraId="1B5C5B4B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DEC3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Entradas e pré-condições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81FC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Informar corretamente o usuário e senha de acesso.</w:t>
            </w:r>
          </w:p>
        </w:tc>
      </w:tr>
      <w:tr w:rsidR="00810DB2" w14:paraId="68B47190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1ACF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Saídas e pós-condições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4F21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Acesso à manipulação do material </w:t>
            </w:r>
            <w:proofErr w:type="gramStart"/>
            <w:r>
              <w:t>das aula</w:t>
            </w:r>
            <w:proofErr w:type="gramEnd"/>
            <w:r>
              <w:t xml:space="preserve"> remotas.</w:t>
            </w:r>
          </w:p>
        </w:tc>
      </w:tr>
      <w:tr w:rsidR="00810DB2" w14:paraId="15C1E1DB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9393" w14:textId="77777777" w:rsidR="00810DB2" w:rsidRDefault="00810DB2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Fluxo de </w:t>
            </w:r>
            <w:proofErr w:type="spellStart"/>
            <w:r>
              <w:t>enventos</w:t>
            </w:r>
            <w:proofErr w:type="spellEnd"/>
            <w:r>
              <w:t xml:space="preserve"> principal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EAE" w14:textId="77777777" w:rsidR="00810DB2" w:rsidRPr="00107DCB" w:rsidRDefault="00810DB2" w:rsidP="00810DB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imes" w:hAnsi="Times"/>
                <w:szCs w:val="20"/>
                <w:lang w:eastAsia="pt-BR"/>
              </w:rPr>
            </w:pPr>
            <w:r>
              <w:rPr>
                <w:rFonts w:ascii="Times" w:hAnsi="Times"/>
                <w:szCs w:val="20"/>
                <w:lang w:eastAsia="pt-BR"/>
              </w:rPr>
              <w:t>Visualizar, os materiais cadastrados, permitindo as operações de inclusão, consulta, atualização e exclusão de material de apoio.</w:t>
            </w:r>
            <w:r w:rsidRPr="00107DCB">
              <w:rPr>
                <w:rFonts w:ascii="Times" w:hAnsi="Times"/>
                <w:szCs w:val="20"/>
                <w:lang w:eastAsia="pt-BR"/>
              </w:rPr>
              <w:t xml:space="preserve"> </w:t>
            </w:r>
          </w:p>
        </w:tc>
      </w:tr>
    </w:tbl>
    <w:p w14:paraId="4A023D77" w14:textId="77777777" w:rsidR="00810DB2" w:rsidRDefault="00810DB2" w:rsidP="00F17CFB"/>
    <w:p w14:paraId="52FCCCD4" w14:textId="77777777" w:rsidR="00836029" w:rsidRDefault="00836029" w:rsidP="002523DB">
      <w:pPr>
        <w:pStyle w:val="Ttulo1"/>
      </w:pPr>
      <w:r>
        <w:t>7. Especificação dos Requisitos Não Funcionais</w:t>
      </w:r>
    </w:p>
    <w:p w14:paraId="474ACF9C" w14:textId="77777777" w:rsidR="00AA0F89" w:rsidRDefault="007820C2" w:rsidP="005D7EF2">
      <w:r>
        <w:t xml:space="preserve">De acordo com </w:t>
      </w:r>
      <w:proofErr w:type="spellStart"/>
      <w:r>
        <w:t>Ledur</w:t>
      </w:r>
      <w:proofErr w:type="spellEnd"/>
      <w:r>
        <w:t xml:space="preserve"> (2017), os requisitos não funcionais são as características e aspectos internos do sistema, que envolvem, especificamente, a parte técnica. Ao contrário dos requisitos funcionais, esses requisitos não são explicitamente expostos pelo cliente, mas devem ser subentendidos pelo desenvolvedor. Nesse tipo de requisito, consegue-se garantir que um sistema realize as ações explícitas nos requisitos funcionais da melhor forma possível, evitando possíveis problemas, como por exemplo, baixo desempenho, defeitos e erros.</w:t>
      </w:r>
    </w:p>
    <w:p w14:paraId="1C0B7169" w14:textId="77777777" w:rsidR="007820C2" w:rsidRDefault="007820C2" w:rsidP="007820C2">
      <w:pPr>
        <w:ind w:firstLine="709"/>
      </w:pPr>
      <w:r>
        <w:t>A seguir, para o desenvolvimento do sistema já citado, foram levantados os seguintes requisitos não funcionais até então:</w:t>
      </w:r>
    </w:p>
    <w:p w14:paraId="7E0A8589" w14:textId="77777777" w:rsidR="007820C2" w:rsidRDefault="007820C2" w:rsidP="005D7E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6763"/>
      </w:tblGrid>
      <w:tr w:rsidR="00E625D1" w:rsidRPr="009824CE" w14:paraId="31470AC8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B1C20A" w14:textId="77777777" w:rsidR="00AA0F89" w:rsidRPr="009824CE" w:rsidRDefault="00AA0F89" w:rsidP="00AA0F89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6E01C7" w14:textId="77777777" w:rsidR="00AA0F89" w:rsidRPr="009824CE" w:rsidRDefault="00AA0F89" w:rsidP="00AA0F89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RNF001</w:t>
            </w:r>
          </w:p>
        </w:tc>
      </w:tr>
      <w:tr w:rsidR="00E625D1" w14:paraId="3347DDBA" w14:textId="77777777" w:rsidTr="00AA0F8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C2F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EC29" w14:textId="77777777" w:rsidR="00AA0F89" w:rsidRDefault="00AA0F89" w:rsidP="00E625D1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O </w:t>
            </w:r>
            <w:r w:rsidRPr="00E625D1">
              <w:t xml:space="preserve">cadastro de </w:t>
            </w:r>
            <w:r w:rsidR="00E625D1">
              <w:t>material das aulas remotas</w:t>
            </w:r>
            <w:r w:rsidRPr="00E625D1">
              <w:t xml:space="preserve">, o qual deve ser rápido, sendo </w:t>
            </w:r>
            <w:r w:rsidR="00E625D1">
              <w:t>executado em menos de 5</w:t>
            </w:r>
            <w:r w:rsidRPr="00E625D1">
              <w:t xml:space="preserve"> segundos após o usuário</w:t>
            </w:r>
            <w:r w:rsidR="00E625D1">
              <w:t>/professor clicar no botão “</w:t>
            </w:r>
            <w:r w:rsidRPr="00E625D1">
              <w:t>Salvar</w:t>
            </w:r>
            <w:r w:rsidR="00E625D1">
              <w:t>”</w:t>
            </w:r>
            <w:r w:rsidRPr="00E625D1">
              <w:t>.</w:t>
            </w:r>
          </w:p>
        </w:tc>
      </w:tr>
      <w:tr w:rsidR="00E625D1" w14:paraId="7A2DE3BE" w14:textId="77777777" w:rsidTr="00AA0F8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F3B9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de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E12A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30/08/2020 – Autor: Pedro</w:t>
            </w:r>
          </w:p>
        </w:tc>
      </w:tr>
      <w:tr w:rsidR="00E625D1" w14:paraId="60E0128C" w14:textId="77777777" w:rsidTr="00AA0F8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E7E8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última alteração: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A119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 – Autor: n/a</w:t>
            </w:r>
          </w:p>
        </w:tc>
      </w:tr>
      <w:tr w:rsidR="00E625D1" w14:paraId="58C7F015" w14:textId="77777777" w:rsidTr="00AA0F8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763B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Versão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6217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E625D1" w14:paraId="047B2559" w14:textId="77777777" w:rsidTr="00AA0F8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4CC5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CDB3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E625D1" w14:paraId="2174BE5D" w14:textId="77777777" w:rsidTr="00AA0F8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683B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lastRenderedPageBreak/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48F1" w14:textId="77777777" w:rsidR="00AA0F89" w:rsidRDefault="00AA0F89" w:rsidP="00AA0F89">
            <w:pPr>
              <w:spacing w:before="0"/>
              <w:rPr>
                <w:rFonts w:ascii="Times New Roman" w:hAnsi="Times New Roman"/>
              </w:rPr>
            </w:pPr>
            <w:r>
              <w:t>O cadastro d</w:t>
            </w:r>
            <w:r w:rsidR="00E625D1">
              <w:t xml:space="preserve">e material das aulas </w:t>
            </w:r>
            <w:proofErr w:type="spellStart"/>
            <w:r w:rsidR="00E625D1">
              <w:t>remotas</w:t>
            </w:r>
            <w:r>
              <w:t>s</w:t>
            </w:r>
            <w:proofErr w:type="spellEnd"/>
            <w:r>
              <w:t xml:space="preserve"> deve iniciar em menos de </w:t>
            </w:r>
            <w:r w:rsidR="00E625D1">
              <w:t>5</w:t>
            </w:r>
            <w:r>
              <w:t xml:space="preserve"> segundos após o </w:t>
            </w:r>
            <w:r w:rsidR="00E625D1">
              <w:t>usuário/professor</w:t>
            </w:r>
            <w:r>
              <w:t xml:space="preserve"> clicar n</w:t>
            </w:r>
            <w:r w:rsidR="00E625D1">
              <w:t>o botão</w:t>
            </w:r>
            <w:r>
              <w:t xml:space="preserve"> Salvar, mesmo se a configuração de hardware for inferior. O usuário não poderá ficar esperando mais do que </w:t>
            </w:r>
            <w:r w:rsidR="00E625D1">
              <w:t>5</w:t>
            </w:r>
            <w:r>
              <w:t xml:space="preserve"> segundos, deve ser apresentada alguma animação ou barra de progresso.</w:t>
            </w:r>
          </w:p>
          <w:p w14:paraId="290E3785" w14:textId="77777777" w:rsidR="00AA0F89" w:rsidRDefault="00AA0F89" w:rsidP="00AA0F89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</w:tbl>
    <w:p w14:paraId="16B7AF7C" w14:textId="77777777" w:rsidR="00AA0F89" w:rsidRDefault="00AA0F89" w:rsidP="005D7E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6"/>
        <w:gridCol w:w="6765"/>
      </w:tblGrid>
      <w:tr w:rsidR="00D92683" w:rsidRPr="009824CE" w14:paraId="7BF6E2BC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D3D648" w14:textId="77777777" w:rsidR="00D92683" w:rsidRPr="009824CE" w:rsidRDefault="00D92683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D03E68" w14:textId="77777777" w:rsidR="00D92683" w:rsidRPr="009824CE" w:rsidRDefault="00D92683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RNF002</w:t>
            </w:r>
          </w:p>
        </w:tc>
      </w:tr>
      <w:tr w:rsidR="00D92683" w14:paraId="58D80C59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4706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8D6A" w14:textId="77777777" w:rsidR="00D92683" w:rsidRDefault="00D92683" w:rsidP="00D92683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 consulta/visualização do material das aulas remotas, a </w:t>
            </w:r>
            <w:r w:rsidRPr="00E625D1">
              <w:t>qual deve ser rápid</w:t>
            </w:r>
            <w:r>
              <w:t>a</w:t>
            </w:r>
            <w:r w:rsidRPr="00E625D1">
              <w:t xml:space="preserve">, sendo </w:t>
            </w:r>
            <w:r>
              <w:t>executado em menos de 3</w:t>
            </w:r>
            <w:r w:rsidRPr="00E625D1">
              <w:t xml:space="preserve"> segundos após o usuário</w:t>
            </w:r>
            <w:r>
              <w:t>/professor selecionar a opção de consulta</w:t>
            </w:r>
            <w:r w:rsidRPr="00E625D1">
              <w:t>.</w:t>
            </w:r>
          </w:p>
        </w:tc>
      </w:tr>
      <w:tr w:rsidR="00D92683" w14:paraId="22F1BC97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A14C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de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E131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30/08/2020 – Autor: Pedro</w:t>
            </w:r>
          </w:p>
        </w:tc>
      </w:tr>
      <w:tr w:rsidR="00D92683" w14:paraId="4D61BD5B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B1A4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última alteração: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B0AD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 – Autor: n/a</w:t>
            </w:r>
          </w:p>
        </w:tc>
      </w:tr>
      <w:tr w:rsidR="00D92683" w14:paraId="28672F1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241A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Versão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BD54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D92683" w14:paraId="1273AD2F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243B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989D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D92683" w14:paraId="437A3A92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97FF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D1E" w14:textId="77777777" w:rsidR="00D92683" w:rsidRDefault="00D92683" w:rsidP="00810DB2">
            <w:pPr>
              <w:spacing w:before="0"/>
              <w:rPr>
                <w:rFonts w:ascii="Times New Roman" w:hAnsi="Times New Roman"/>
              </w:rPr>
            </w:pPr>
            <w:r>
              <w:t>A visualização/consulta de material das aulas remotas deve iniciar em menos de 3 segundos após o usuário/professor selecionar a opção de consulta, mesmo se a configuração de hardware for inferior. O usuário não poderá ficar esperando mais do que 3 segundos, deve ser apresentada alguma animação, mensagem ou barra de progresso.</w:t>
            </w:r>
          </w:p>
          <w:p w14:paraId="00471EEE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</w:p>
        </w:tc>
      </w:tr>
    </w:tbl>
    <w:p w14:paraId="4325D007" w14:textId="77777777" w:rsidR="00D92683" w:rsidRDefault="00D92683" w:rsidP="005D7E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6"/>
        <w:gridCol w:w="6765"/>
      </w:tblGrid>
      <w:tr w:rsidR="00D92683" w:rsidRPr="009824CE" w14:paraId="56C19784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AA6E5E" w14:textId="77777777" w:rsidR="00D92683" w:rsidRPr="009824CE" w:rsidRDefault="00D92683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58CD1C" w14:textId="77777777" w:rsidR="00D92683" w:rsidRPr="009824CE" w:rsidRDefault="00D92683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RNF003</w:t>
            </w:r>
          </w:p>
        </w:tc>
      </w:tr>
      <w:tr w:rsidR="00D92683" w14:paraId="2BF98EBE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95D1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5E3A" w14:textId="77777777" w:rsidR="00D92683" w:rsidRDefault="00D92683" w:rsidP="00D92683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 atualização </w:t>
            </w:r>
            <w:r w:rsidRPr="00E625D1">
              <w:t xml:space="preserve">de </w:t>
            </w:r>
            <w:r>
              <w:t>material das aulas remotas</w:t>
            </w:r>
            <w:r w:rsidRPr="00E625D1">
              <w:t xml:space="preserve">, o qual deve ser rápido, sendo </w:t>
            </w:r>
            <w:r>
              <w:t xml:space="preserve">executado de modo </w:t>
            </w:r>
            <w:proofErr w:type="spellStart"/>
            <w:r>
              <w:t>instatâneo</w:t>
            </w:r>
            <w:proofErr w:type="spellEnd"/>
            <w:r w:rsidRPr="00E625D1">
              <w:t xml:space="preserve"> após o usuário</w:t>
            </w:r>
            <w:r>
              <w:t>/professor selecionar o campo a ser alterado</w:t>
            </w:r>
            <w:r w:rsidRPr="00E625D1">
              <w:t>.</w:t>
            </w:r>
          </w:p>
        </w:tc>
      </w:tr>
      <w:tr w:rsidR="00D92683" w14:paraId="205FDBB1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E74B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de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AAC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30/08/2020 – Autor: Pedro</w:t>
            </w:r>
          </w:p>
        </w:tc>
      </w:tr>
      <w:tr w:rsidR="00D92683" w14:paraId="2F095892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DBA9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última alteração: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AB5F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 – Autor: n/a</w:t>
            </w:r>
          </w:p>
        </w:tc>
      </w:tr>
      <w:tr w:rsidR="00D92683" w14:paraId="3252D5A9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9296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Versão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4B27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D92683" w14:paraId="26ED26A2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7A9B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75A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D92683" w14:paraId="4B323923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CDA5" w14:textId="77777777" w:rsidR="00D92683" w:rsidRDefault="00D92683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2701" w14:textId="77777777" w:rsidR="00D92683" w:rsidRDefault="00D92683" w:rsidP="00D92683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 atualização de material das aulas remotas deve iniciar de modo </w:t>
            </w:r>
            <w:proofErr w:type="spellStart"/>
            <w:r>
              <w:t>instatâneo</w:t>
            </w:r>
            <w:proofErr w:type="spellEnd"/>
            <w:r w:rsidRPr="00E625D1">
              <w:t xml:space="preserve"> após o usuário</w:t>
            </w:r>
            <w:r>
              <w:t>/professor selecionar o campo a ser alterado</w:t>
            </w:r>
            <w:r w:rsidRPr="00E625D1">
              <w:t>.</w:t>
            </w:r>
            <w:r>
              <w:t xml:space="preserve"> Ao final da alteração, o Sistema deverá apresentar uma mensagem/feedback indicando que a alteração ocorreu de forma correta.</w:t>
            </w:r>
          </w:p>
        </w:tc>
      </w:tr>
    </w:tbl>
    <w:p w14:paraId="60C6E395" w14:textId="77777777" w:rsidR="00D92683" w:rsidRDefault="00D92683" w:rsidP="005D7E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6763"/>
      </w:tblGrid>
      <w:tr w:rsidR="00E76F87" w:rsidRPr="009824CE" w14:paraId="68544AFC" w14:textId="77777777" w:rsidTr="009824C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15AC3C" w14:textId="77777777" w:rsidR="00E76F87" w:rsidRPr="009824CE" w:rsidRDefault="00E76F87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Identificação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7D6338" w14:textId="77777777" w:rsidR="00E76F87" w:rsidRPr="009824CE" w:rsidRDefault="00E76F87" w:rsidP="00810DB2">
            <w:pPr>
              <w:spacing w:before="0"/>
              <w:rPr>
                <w:rFonts w:ascii="Times New Roman" w:hAnsi="Times New Roman"/>
                <w:b/>
                <w:bCs/>
                <w:szCs w:val="24"/>
                <w:lang w:eastAsia="en-US"/>
              </w:rPr>
            </w:pPr>
            <w:r w:rsidRPr="009824CE">
              <w:rPr>
                <w:b/>
                <w:bCs/>
              </w:rPr>
              <w:t>RNF004</w:t>
            </w:r>
          </w:p>
        </w:tc>
      </w:tr>
      <w:tr w:rsidR="00E76F87" w14:paraId="72DB2885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981E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Nome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5FF5" w14:textId="77777777" w:rsidR="00E76F87" w:rsidRDefault="00E76F87" w:rsidP="00E76F87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 xml:space="preserve">A exclusão do material das aulas remotas, a </w:t>
            </w:r>
            <w:r w:rsidRPr="00E625D1">
              <w:t>qual deve ser rápid</w:t>
            </w:r>
            <w:r>
              <w:t>a</w:t>
            </w:r>
            <w:r w:rsidRPr="00E625D1">
              <w:t xml:space="preserve">, sendo </w:t>
            </w:r>
            <w:r>
              <w:t>executada em menos de 5</w:t>
            </w:r>
            <w:r w:rsidRPr="00E625D1">
              <w:t xml:space="preserve"> segundos após o usuário</w:t>
            </w:r>
            <w:r>
              <w:t>/professor selecionar a opção de exclusão</w:t>
            </w:r>
            <w:r w:rsidRPr="00E625D1">
              <w:t>.</w:t>
            </w:r>
          </w:p>
        </w:tc>
      </w:tr>
      <w:tr w:rsidR="00E76F87" w14:paraId="4549968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7372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de criação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371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30/08/2020 – Autor: Pedro</w:t>
            </w:r>
          </w:p>
        </w:tc>
      </w:tr>
      <w:tr w:rsidR="00E76F87" w14:paraId="123051B6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6FAB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Data da última alteração: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B68E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N/A – Autor: n/a</w:t>
            </w:r>
          </w:p>
        </w:tc>
      </w:tr>
      <w:tr w:rsidR="00E76F87" w14:paraId="58857C18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6ACA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Versão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9FA6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1.0</w:t>
            </w:r>
          </w:p>
        </w:tc>
      </w:tr>
      <w:tr w:rsidR="00E76F87" w14:paraId="0DE0327D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87ED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lastRenderedPageBreak/>
              <w:t>Prioridade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5574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Essencial</w:t>
            </w:r>
          </w:p>
        </w:tc>
      </w:tr>
      <w:tr w:rsidR="00E76F87" w14:paraId="682DA2A0" w14:textId="77777777" w:rsidTr="00810D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95E3" w14:textId="77777777" w:rsidR="00E76F87" w:rsidRDefault="00E76F87" w:rsidP="00810DB2">
            <w:pPr>
              <w:spacing w:before="0"/>
              <w:rPr>
                <w:rFonts w:ascii="Times New Roman" w:hAnsi="Times New Roman"/>
                <w:szCs w:val="24"/>
                <w:lang w:eastAsia="en-US"/>
              </w:rPr>
            </w:pPr>
            <w:r>
              <w:t>Descrição</w:t>
            </w:r>
          </w:p>
        </w:tc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134F" w14:textId="77777777" w:rsidR="00E76F87" w:rsidRPr="00E76F87" w:rsidRDefault="00E76F87" w:rsidP="00E76F87">
            <w:pPr>
              <w:spacing w:before="0"/>
              <w:rPr>
                <w:rFonts w:ascii="Times New Roman" w:hAnsi="Times New Roman"/>
              </w:rPr>
            </w:pPr>
            <w:r>
              <w:t>A exclusão de material das aulas remotas deve iniciar em menos de 5 segundos após o usuário/professor selecionar a opção de exclusão, mesmo se a configuração de hardware for inferior. O usuário não poderá ficar esperando mais do que 5 segundos, deve ser apresentada alguma animação, mensagem ou barra de progresso.</w:t>
            </w:r>
          </w:p>
        </w:tc>
      </w:tr>
    </w:tbl>
    <w:p w14:paraId="39C4C7AA" w14:textId="77777777" w:rsidR="00E76F87" w:rsidRPr="005D7EF2" w:rsidRDefault="00E76F87" w:rsidP="005D7EF2"/>
    <w:p w14:paraId="4D2CA20B" w14:textId="77777777" w:rsidR="002523DB" w:rsidRDefault="005B6413" w:rsidP="002523DB">
      <w:pPr>
        <w:pStyle w:val="Ttulo1"/>
      </w:pPr>
      <w:r>
        <w:t>8</w:t>
      </w:r>
      <w:r w:rsidR="002523DB" w:rsidRPr="00F05E7F">
        <w:t xml:space="preserve">. </w:t>
      </w:r>
      <w:r w:rsidR="002523DB">
        <w:t>Protótipo da</w:t>
      </w:r>
      <w:r w:rsidR="00C62259">
        <w:t>s telas</w:t>
      </w:r>
    </w:p>
    <w:p w14:paraId="44515F4E" w14:textId="77777777" w:rsidR="002523DB" w:rsidRDefault="002523DB" w:rsidP="002523DB">
      <w:r>
        <w:t>As telas que serão utilizadas são apresentadas a seguir:</w:t>
      </w:r>
    </w:p>
    <w:p w14:paraId="00C20EFA" w14:textId="640B2B7E" w:rsidR="002523DB" w:rsidRDefault="00534E5D" w:rsidP="000C4A53">
      <w:pPr>
        <w:jc w:val="center"/>
      </w:pPr>
      <w:r>
        <w:rPr>
          <w:noProof/>
        </w:rPr>
        <w:drawing>
          <wp:inline distT="0" distB="0" distL="0" distR="0" wp14:anchorId="1B907FEE" wp14:editId="447A3E7F">
            <wp:extent cx="5400675" cy="1895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45EB" w14:textId="4885BBF2" w:rsidR="002523DB" w:rsidRDefault="002523DB" w:rsidP="000C4A53">
      <w:pPr>
        <w:spacing w:after="120"/>
        <w:jc w:val="center"/>
        <w:rPr>
          <w:rFonts w:ascii="Helvetica" w:hAnsi="Helvetica"/>
          <w:b/>
          <w:bCs/>
          <w:sz w:val="20"/>
        </w:rPr>
      </w:pPr>
      <w:r w:rsidRPr="000C4A53">
        <w:rPr>
          <w:rFonts w:ascii="Helvetica" w:hAnsi="Helvetica"/>
          <w:b/>
          <w:bCs/>
          <w:sz w:val="20"/>
        </w:rPr>
        <w:t>Imagem</w:t>
      </w:r>
      <w:r w:rsidR="000C4A53" w:rsidRPr="000C4A53">
        <w:rPr>
          <w:rFonts w:ascii="Helvetica" w:hAnsi="Helvetica"/>
          <w:b/>
          <w:bCs/>
          <w:sz w:val="20"/>
        </w:rPr>
        <w:t xml:space="preserve"> </w:t>
      </w:r>
      <w:r w:rsidRPr="000C4A53">
        <w:rPr>
          <w:rFonts w:ascii="Helvetica" w:hAnsi="Helvetica"/>
          <w:b/>
          <w:bCs/>
          <w:sz w:val="20"/>
        </w:rPr>
        <w:t xml:space="preserve">1: </w:t>
      </w:r>
      <w:r w:rsidR="00C62259">
        <w:rPr>
          <w:rFonts w:ascii="Helvetica" w:hAnsi="Helvetica"/>
          <w:b/>
          <w:bCs/>
          <w:sz w:val="20"/>
        </w:rPr>
        <w:t>Tela de inserção, consulta, atualização e exclusão</w:t>
      </w:r>
      <w:r w:rsidR="00534E5D">
        <w:rPr>
          <w:rFonts w:ascii="Helvetica" w:hAnsi="Helvetica"/>
          <w:b/>
          <w:bCs/>
          <w:sz w:val="20"/>
        </w:rPr>
        <w:t xml:space="preserve"> (CRUD)</w:t>
      </w:r>
      <w:r w:rsidR="000C4A53" w:rsidRPr="000C4A53">
        <w:rPr>
          <w:rFonts w:ascii="Helvetica" w:hAnsi="Helvetica"/>
          <w:b/>
          <w:bCs/>
          <w:sz w:val="20"/>
        </w:rPr>
        <w:t>.</w:t>
      </w:r>
    </w:p>
    <w:p w14:paraId="4D880C61" w14:textId="77777777" w:rsidR="009427A5" w:rsidRDefault="009427A5" w:rsidP="000C4A53">
      <w:pPr>
        <w:spacing w:after="120"/>
        <w:jc w:val="center"/>
        <w:rPr>
          <w:rFonts w:ascii="Helvetica" w:hAnsi="Helvetica"/>
          <w:b/>
          <w:bCs/>
          <w:sz w:val="20"/>
        </w:rPr>
      </w:pPr>
    </w:p>
    <w:p w14:paraId="3E180B95" w14:textId="77777777" w:rsidR="00C62259" w:rsidRDefault="00C62259" w:rsidP="000C4A53">
      <w:pPr>
        <w:spacing w:after="120"/>
        <w:jc w:val="center"/>
        <w:rPr>
          <w:rFonts w:ascii="Helvetica" w:hAnsi="Helvetica"/>
          <w:b/>
          <w:bCs/>
          <w:sz w:val="20"/>
        </w:rPr>
      </w:pPr>
      <w:r>
        <w:rPr>
          <w:noProof/>
        </w:rPr>
        <w:drawing>
          <wp:inline distT="0" distB="0" distL="0" distR="0" wp14:anchorId="6E10DF4E" wp14:editId="18539E1D">
            <wp:extent cx="5400675" cy="1673733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35D9" w14:textId="774FBA6E" w:rsidR="00C62259" w:rsidRDefault="00C62259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  <w:r>
        <w:rPr>
          <w:rFonts w:ascii="Helvetica" w:hAnsi="Helvetica"/>
          <w:b/>
          <w:bCs/>
          <w:sz w:val="20"/>
        </w:rPr>
        <w:t>Imagem 2: Mensagem de feedback ao inserir novo material para as aulas remotas.</w:t>
      </w:r>
    </w:p>
    <w:p w14:paraId="48AFFBF5" w14:textId="77777777" w:rsidR="009427A5" w:rsidRDefault="009427A5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</w:p>
    <w:p w14:paraId="38D92371" w14:textId="675E112C" w:rsidR="00684F97" w:rsidRDefault="00534E5D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2AAA5F8B" wp14:editId="3946ACC0">
            <wp:extent cx="5400675" cy="1895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B382" w14:textId="2261B25C" w:rsidR="00534E5D" w:rsidRDefault="00534E5D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  <w:r>
        <w:rPr>
          <w:rFonts w:ascii="Helvetica" w:hAnsi="Helvetica"/>
          <w:b/>
          <w:bCs/>
          <w:sz w:val="20"/>
        </w:rPr>
        <w:t>Imagem 3: Mensagem de feedback ao atualizar material existente para as aulas remotas.</w:t>
      </w:r>
    </w:p>
    <w:p w14:paraId="19042A6C" w14:textId="77777777" w:rsidR="009427A5" w:rsidRDefault="009427A5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</w:p>
    <w:p w14:paraId="7BEF5BE2" w14:textId="28AC828C" w:rsidR="009427A5" w:rsidRDefault="009427A5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  <w:r>
        <w:rPr>
          <w:noProof/>
        </w:rPr>
        <w:drawing>
          <wp:inline distT="0" distB="0" distL="0" distR="0" wp14:anchorId="0AECB8D4" wp14:editId="63149BDE">
            <wp:extent cx="5400675" cy="190563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ED34" w14:textId="23A693ED" w:rsidR="009427A5" w:rsidRPr="000C4A53" w:rsidRDefault="009427A5" w:rsidP="00C62259">
      <w:pPr>
        <w:spacing w:before="0" w:after="120"/>
        <w:jc w:val="center"/>
        <w:rPr>
          <w:rFonts w:ascii="Helvetica" w:hAnsi="Helvetica"/>
          <w:b/>
          <w:bCs/>
          <w:sz w:val="20"/>
        </w:rPr>
      </w:pPr>
      <w:r>
        <w:rPr>
          <w:rFonts w:ascii="Helvetica" w:hAnsi="Helvetica"/>
          <w:b/>
          <w:bCs/>
          <w:sz w:val="20"/>
        </w:rPr>
        <w:t xml:space="preserve">Imagem 4: </w:t>
      </w:r>
      <w:r>
        <w:rPr>
          <w:rFonts w:ascii="Helvetica" w:hAnsi="Helvetica"/>
          <w:b/>
          <w:bCs/>
          <w:sz w:val="20"/>
        </w:rPr>
        <w:t xml:space="preserve">Mensagem de feedback ao </w:t>
      </w:r>
      <w:r>
        <w:rPr>
          <w:rFonts w:ascii="Helvetica" w:hAnsi="Helvetica"/>
          <w:b/>
          <w:bCs/>
          <w:sz w:val="20"/>
        </w:rPr>
        <w:t>excluir</w:t>
      </w:r>
      <w:r>
        <w:rPr>
          <w:rFonts w:ascii="Helvetica" w:hAnsi="Helvetica"/>
          <w:b/>
          <w:bCs/>
          <w:sz w:val="20"/>
        </w:rPr>
        <w:t xml:space="preserve"> material para as aulas remotas.</w:t>
      </w:r>
    </w:p>
    <w:p w14:paraId="66FB9867" w14:textId="77777777" w:rsidR="002523DB" w:rsidRDefault="002523DB" w:rsidP="000C4A53">
      <w:pPr>
        <w:jc w:val="center"/>
      </w:pPr>
    </w:p>
    <w:p w14:paraId="5D1287B3" w14:textId="77777777" w:rsidR="000C4A53" w:rsidRPr="000C4A53" w:rsidRDefault="000C4A53" w:rsidP="000C4A53">
      <w:pPr>
        <w:jc w:val="center"/>
        <w:rPr>
          <w:rFonts w:ascii="Helvetica" w:hAnsi="Helvetica"/>
          <w:b/>
          <w:bCs/>
          <w:sz w:val="20"/>
        </w:rPr>
      </w:pPr>
    </w:p>
    <w:p w14:paraId="2AECC787" w14:textId="77777777" w:rsidR="00474BBE" w:rsidRPr="000C4A53" w:rsidRDefault="00474BBE" w:rsidP="000C4A53">
      <w:pPr>
        <w:jc w:val="center"/>
        <w:rPr>
          <w:rFonts w:ascii="Helvetica" w:hAnsi="Helvetica"/>
          <w:b/>
          <w:bCs/>
          <w:sz w:val="20"/>
        </w:rPr>
      </w:pPr>
    </w:p>
    <w:p w14:paraId="58AF564A" w14:textId="77777777" w:rsidR="00A83C34" w:rsidRDefault="00A83C34">
      <w:pPr>
        <w:tabs>
          <w:tab w:val="clear" w:pos="720"/>
        </w:tabs>
        <w:spacing w:before="0"/>
        <w:jc w:val="left"/>
        <w:rPr>
          <w:b/>
          <w:kern w:val="28"/>
          <w:sz w:val="26"/>
        </w:rPr>
      </w:pPr>
      <w:r>
        <w:br w:type="page"/>
      </w:r>
    </w:p>
    <w:p w14:paraId="598E4353" w14:textId="77777777" w:rsidR="004F3018" w:rsidRDefault="005B6413" w:rsidP="00DA7681">
      <w:pPr>
        <w:pStyle w:val="Ttulo1"/>
      </w:pPr>
      <w:r>
        <w:lastRenderedPageBreak/>
        <w:t>9</w:t>
      </w:r>
      <w:r w:rsidR="004F3018">
        <w:t>. Considerações Finais</w:t>
      </w:r>
    </w:p>
    <w:p w14:paraId="52DF52C7" w14:textId="77777777" w:rsidR="00684F97" w:rsidRDefault="009824CE" w:rsidP="00BC2FA2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Com o advento da pandemia do Covid-19, muitas instituições de ensino se viram sob a responsabilidade de não deixar o processo de ensino e aprendizagem parar. </w:t>
      </w:r>
      <w:r w:rsidR="00684F97">
        <w:rPr>
          <w:bCs/>
          <w:color w:val="000000"/>
          <w:szCs w:val="24"/>
        </w:rPr>
        <w:t>Não são todas as escolas que possuem um sistema de disponibilização de material, ainda mais para as aulas remotas, que se tornaram uma realidade em todo o mundo.</w:t>
      </w:r>
    </w:p>
    <w:p w14:paraId="07C1AB7E" w14:textId="77777777" w:rsidR="00684F97" w:rsidRDefault="00684F97" w:rsidP="00534E5D">
      <w:pPr>
        <w:ind w:firstLine="709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A atividade realizada no presente relatório teve por objetivo trazer uma proposta para que os professores - tanto da rede pública, quanto particular – tivessem uma alternativa para a disponibilização de materiais (avaliações, formulários, </w:t>
      </w:r>
      <w:proofErr w:type="gramStart"/>
      <w:r>
        <w:rPr>
          <w:bCs/>
          <w:color w:val="000000"/>
          <w:szCs w:val="24"/>
        </w:rPr>
        <w:t>exercícios, etc.</w:t>
      </w:r>
      <w:proofErr w:type="gramEnd"/>
      <w:r>
        <w:rPr>
          <w:bCs/>
          <w:color w:val="000000"/>
          <w:szCs w:val="24"/>
        </w:rPr>
        <w:t>) para as aulas que estão ainda ocorrendo de forma remota.</w:t>
      </w:r>
    </w:p>
    <w:p w14:paraId="4A24B5DA" w14:textId="1EE92589" w:rsidR="00684F97" w:rsidRDefault="00684F97" w:rsidP="00534E5D">
      <w:pPr>
        <w:ind w:firstLine="709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Além de poder disponibilizar o material para as aulas remotas, o professor também pode fazer a manipulação de seu material. Assim, ele poderá fazer, além da inserção, a consulta, atualização e a exclusão de seu conteúdo.</w:t>
      </w:r>
      <w:r w:rsidR="00534E5D">
        <w:rPr>
          <w:bCs/>
          <w:color w:val="000000"/>
          <w:szCs w:val="24"/>
        </w:rPr>
        <w:t xml:space="preserve"> Essa manipulação de arquivos é conhecida como CRUD (</w:t>
      </w:r>
      <w:proofErr w:type="spellStart"/>
      <w:r w:rsidR="00534E5D">
        <w:rPr>
          <w:bCs/>
          <w:color w:val="000000"/>
          <w:szCs w:val="24"/>
        </w:rPr>
        <w:t>Create</w:t>
      </w:r>
      <w:proofErr w:type="spellEnd"/>
      <w:r w:rsidR="00534E5D">
        <w:rPr>
          <w:bCs/>
          <w:color w:val="000000"/>
          <w:szCs w:val="24"/>
        </w:rPr>
        <w:t xml:space="preserve"> - criar, </w:t>
      </w:r>
      <w:proofErr w:type="spellStart"/>
      <w:r w:rsidR="00534E5D">
        <w:rPr>
          <w:bCs/>
          <w:color w:val="000000"/>
          <w:szCs w:val="24"/>
        </w:rPr>
        <w:t>Retrieve</w:t>
      </w:r>
      <w:proofErr w:type="spellEnd"/>
      <w:r w:rsidR="00534E5D">
        <w:rPr>
          <w:bCs/>
          <w:color w:val="000000"/>
          <w:szCs w:val="24"/>
        </w:rPr>
        <w:t xml:space="preserve"> ou </w:t>
      </w:r>
      <w:proofErr w:type="spellStart"/>
      <w:r w:rsidR="00534E5D">
        <w:rPr>
          <w:bCs/>
          <w:color w:val="000000"/>
          <w:szCs w:val="24"/>
        </w:rPr>
        <w:t>Read</w:t>
      </w:r>
      <w:proofErr w:type="spellEnd"/>
      <w:r w:rsidR="00534E5D">
        <w:rPr>
          <w:bCs/>
          <w:color w:val="000000"/>
          <w:szCs w:val="24"/>
        </w:rPr>
        <w:t xml:space="preserve"> – recuperar-ler, Update - atualizar, Delete - deletar).</w:t>
      </w:r>
    </w:p>
    <w:p w14:paraId="41B9BD51" w14:textId="0D3471F1" w:rsidR="00BC2FA2" w:rsidRPr="00BC2FA2" w:rsidRDefault="00684F97" w:rsidP="00534E5D">
      <w:pPr>
        <w:ind w:firstLine="709"/>
      </w:pPr>
      <w:r>
        <w:rPr>
          <w:bCs/>
          <w:color w:val="000000"/>
          <w:szCs w:val="24"/>
        </w:rPr>
        <w:t xml:space="preserve">Para isso, criou-se um banco de dados no </w:t>
      </w:r>
      <w:proofErr w:type="spellStart"/>
      <w:r>
        <w:rPr>
          <w:bCs/>
          <w:color w:val="000000"/>
          <w:szCs w:val="24"/>
        </w:rPr>
        <w:t>MySql</w:t>
      </w:r>
      <w:proofErr w:type="spellEnd"/>
      <w:r>
        <w:rPr>
          <w:bCs/>
          <w:color w:val="000000"/>
          <w:szCs w:val="24"/>
        </w:rPr>
        <w:t xml:space="preserve"> e feita toda a conexão com o Visual Studio</w:t>
      </w:r>
      <w:r w:rsidR="00534E5D">
        <w:rPr>
          <w:bCs/>
          <w:color w:val="000000"/>
          <w:szCs w:val="24"/>
        </w:rPr>
        <w:t>, que pode ser verificada no código fonte anexado a este relatório</w:t>
      </w:r>
      <w:r>
        <w:rPr>
          <w:bCs/>
          <w:color w:val="000000"/>
          <w:szCs w:val="24"/>
        </w:rPr>
        <w:t xml:space="preserve">. A cada manipulação feita no banco de dados, é importante abrir o banco e após fechá-lo, garantindo assim a segurança dos dados armazenados. </w:t>
      </w:r>
    </w:p>
    <w:p w14:paraId="6A62C3D8" w14:textId="77777777" w:rsidR="00534E5D" w:rsidRDefault="00534E5D">
      <w:pPr>
        <w:tabs>
          <w:tab w:val="clear" w:pos="720"/>
        </w:tabs>
        <w:spacing w:before="0"/>
        <w:jc w:val="left"/>
        <w:rPr>
          <w:b/>
          <w:kern w:val="28"/>
          <w:sz w:val="26"/>
        </w:rPr>
      </w:pPr>
      <w:r>
        <w:br w:type="page"/>
      </w:r>
    </w:p>
    <w:p w14:paraId="0DA09110" w14:textId="7151CE43" w:rsidR="006363DA" w:rsidRDefault="005B6413" w:rsidP="00DA7681">
      <w:pPr>
        <w:pStyle w:val="Ttulo1"/>
      </w:pPr>
      <w:r>
        <w:lastRenderedPageBreak/>
        <w:t>10</w:t>
      </w:r>
      <w:r w:rsidR="00EC49FE" w:rsidRPr="00C02984">
        <w:t>.</w:t>
      </w:r>
      <w:r w:rsidR="00DA7681">
        <w:t xml:space="preserve"> </w:t>
      </w:r>
      <w:r w:rsidR="00EC49FE">
        <w:t>Refer</w:t>
      </w:r>
      <w:r w:rsidR="00C02984">
        <w:t xml:space="preserve">ências </w:t>
      </w:r>
    </w:p>
    <w:p w14:paraId="63E9D4F9" w14:textId="77777777" w:rsidR="00B3767F" w:rsidRDefault="00B3767F" w:rsidP="00B3767F">
      <w:r>
        <w:t xml:space="preserve">LEITE, J. C. S. P.; OLIVEIRA, A. P.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Baseline. In: IEEE INTERNATIONAL SYMPOSIUM ON REQUIREMENTS ENGINEERING. 2., York, 1995. </w:t>
      </w:r>
      <w:proofErr w:type="spellStart"/>
      <w:r>
        <w:t>Proceedings</w:t>
      </w:r>
      <w:proofErr w:type="spellEnd"/>
      <w:r>
        <w:t>... Washington: IEEE Computer Society, 1995. p. 108- 115.</w:t>
      </w:r>
    </w:p>
    <w:p w14:paraId="1C9C3D36" w14:textId="77777777" w:rsidR="00AA0F89" w:rsidRDefault="00AA0F89" w:rsidP="00B3767F">
      <w:r w:rsidRPr="00AA0F89">
        <w:t xml:space="preserve">LEDUR, CLEVERSON LOPES. </w:t>
      </w:r>
      <w:r>
        <w:t xml:space="preserve">Análise e projeto de sistemas [recurso eletrônico] / </w:t>
      </w:r>
      <w:proofErr w:type="spellStart"/>
      <w:r>
        <w:t>Cleverson</w:t>
      </w:r>
      <w:proofErr w:type="spellEnd"/>
      <w:r>
        <w:t xml:space="preserve"> Lopes </w:t>
      </w:r>
      <w:proofErr w:type="spellStart"/>
      <w:proofErr w:type="gramStart"/>
      <w:r>
        <w:t>Ledur</w:t>
      </w:r>
      <w:proofErr w:type="spellEnd"/>
      <w:r>
        <w:t xml:space="preserve"> ;</w:t>
      </w:r>
      <w:proofErr w:type="gramEnd"/>
      <w:r>
        <w:t xml:space="preserve"> [revisão técnica: Jeferson </w:t>
      </w:r>
      <w:proofErr w:type="spellStart"/>
      <w:r>
        <w:t>Faleiro</w:t>
      </w:r>
      <w:proofErr w:type="spellEnd"/>
      <w:r>
        <w:t xml:space="preserve"> Leon]. – Porto </w:t>
      </w:r>
      <w:proofErr w:type="gramStart"/>
      <w:r>
        <w:t>Alegre :</w:t>
      </w:r>
      <w:proofErr w:type="gramEnd"/>
      <w:r>
        <w:t xml:space="preserve"> SAGAH, 2017.</w:t>
      </w:r>
    </w:p>
    <w:p w14:paraId="30E4F18C" w14:textId="77777777" w:rsidR="004F3018" w:rsidRDefault="004F3018" w:rsidP="00B3767F">
      <w:r>
        <w:t xml:space="preserve">WIEGERS, K.; BEATTY, J. Software </w:t>
      </w:r>
      <w:proofErr w:type="spellStart"/>
      <w:r>
        <w:t>requirements</w:t>
      </w:r>
      <w:proofErr w:type="spellEnd"/>
      <w:r>
        <w:t xml:space="preserve">. 3. ed. London: Pearson </w:t>
      </w:r>
      <w:proofErr w:type="spellStart"/>
      <w:r>
        <w:t>Education</w:t>
      </w:r>
      <w:proofErr w:type="spellEnd"/>
      <w:r>
        <w:t>, 2013</w:t>
      </w:r>
    </w:p>
    <w:p w14:paraId="5A1352C9" w14:textId="77777777" w:rsidR="00B3767F" w:rsidRPr="00B3767F" w:rsidRDefault="00B3767F" w:rsidP="00B3767F"/>
    <w:p w14:paraId="325BDB70" w14:textId="77777777" w:rsidR="00981E18" w:rsidRDefault="00981E18">
      <w:pPr>
        <w:tabs>
          <w:tab w:val="clear" w:pos="720"/>
        </w:tabs>
        <w:spacing w:befor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8FE192E" w14:textId="77777777" w:rsidR="00981E18" w:rsidRPr="00D86614" w:rsidRDefault="00981E18" w:rsidP="00981E18">
      <w:pPr>
        <w:pStyle w:val="1CorpodeTexto"/>
        <w:tabs>
          <w:tab w:val="clear" w:pos="0"/>
        </w:tabs>
        <w:spacing w:before="0"/>
        <w:ind w:firstLine="0"/>
        <w:rPr>
          <w:b/>
          <w:color w:val="000000"/>
          <w:sz w:val="26"/>
          <w:szCs w:val="26"/>
        </w:rPr>
      </w:pPr>
      <w:r w:rsidRPr="00D86614">
        <w:rPr>
          <w:b/>
          <w:color w:val="000000"/>
          <w:sz w:val="26"/>
          <w:szCs w:val="26"/>
        </w:rPr>
        <w:lastRenderedPageBreak/>
        <w:t>ANEXO I – Código-fonte desenvolvido</w:t>
      </w:r>
    </w:p>
    <w:p w14:paraId="1718A3C0" w14:textId="4DE07758" w:rsidR="007D2AFA" w:rsidRDefault="00981E18" w:rsidP="00981E18">
      <w:pPr>
        <w:pStyle w:val="Reference"/>
        <w:rPr>
          <w:b/>
          <w:color w:val="000000"/>
          <w:szCs w:val="24"/>
        </w:rPr>
      </w:pPr>
      <w:r>
        <w:rPr>
          <w:b/>
          <w:color w:val="000000"/>
          <w:szCs w:val="24"/>
        </w:rPr>
        <w:t>Link do vídeo no Youtube:</w:t>
      </w:r>
      <w:r w:rsidR="00FE7AB3">
        <w:rPr>
          <w:b/>
          <w:color w:val="000000"/>
          <w:szCs w:val="24"/>
        </w:rPr>
        <w:t xml:space="preserve"> </w:t>
      </w:r>
      <w:hyperlink r:id="rId15" w:history="1">
        <w:r w:rsidR="002C2393" w:rsidRPr="002C2393">
          <w:rPr>
            <w:rStyle w:val="Hyperlink"/>
            <w:b/>
            <w:szCs w:val="24"/>
          </w:rPr>
          <w:t>https://youtu.be/tzsor6DVopU</w:t>
        </w:r>
      </w:hyperlink>
    </w:p>
    <w:p w14:paraId="0963374F" w14:textId="77777777" w:rsidR="002C2393" w:rsidRDefault="002C2393" w:rsidP="00ED103B">
      <w:pPr>
        <w:pStyle w:val="Reference"/>
        <w:rPr>
          <w:b/>
          <w:color w:val="000000"/>
          <w:szCs w:val="24"/>
        </w:rPr>
      </w:pPr>
    </w:p>
    <w:p w14:paraId="22AE9C4F" w14:textId="0F09E357" w:rsidR="005F3D72" w:rsidRDefault="005F3D72" w:rsidP="00ED103B">
      <w:pPr>
        <w:pStyle w:val="Reference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Link do GitHub: </w:t>
      </w:r>
      <w:hyperlink r:id="rId16" w:history="1">
        <w:r w:rsidR="00ED103B" w:rsidRPr="00037FD9">
          <w:rPr>
            <w:rStyle w:val="Hyperlink"/>
            <w:b/>
            <w:szCs w:val="24"/>
          </w:rPr>
          <w:t>https://github.com/svendrami/MateraisAulasRemotasHOWIII</w:t>
        </w:r>
      </w:hyperlink>
    </w:p>
    <w:p w14:paraId="746E3567" w14:textId="77777777" w:rsidR="00ED103B" w:rsidRDefault="00ED103B" w:rsidP="00ED103B">
      <w:pPr>
        <w:pStyle w:val="Reference"/>
        <w:rPr>
          <w:b/>
          <w:color w:val="000000"/>
          <w:szCs w:val="24"/>
        </w:rPr>
      </w:pPr>
    </w:p>
    <w:p w14:paraId="09DA704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1C12BFA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64FD57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FBD27F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6B34AF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74F682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C5A8CA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8D20A1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CDA6CD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28DAB4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MySql.Data.MySqlClient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FF0875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985694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MateriaisAulasRemotasHOWIII</w:t>
      </w:r>
      <w:proofErr w:type="spellEnd"/>
    </w:p>
    <w:p w14:paraId="0E23A94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0921A10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Form</w:t>
      </w:r>
      <w:proofErr w:type="spellEnd"/>
    </w:p>
    <w:p w14:paraId="6A2A23D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DACBFD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748C72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E0C8BB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258CAF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6E42C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040A0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4E02A56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6907D6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02753C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C5A2B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C00A49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FB6459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E986F7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//Crio a estrutura da conexão com o banco e passa 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parametros</w:t>
      </w:r>
      <w:proofErr w:type="spellEnd"/>
    </w:p>
    <w:p w14:paraId="28F84E1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58D8B4D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C9EE9A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materialaulasremotas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775CEE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"root"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D8F791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424526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//Realizo a conexão com o banco</w:t>
      </w:r>
    </w:p>
    <w:p w14:paraId="1079E90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());</w:t>
      </w:r>
    </w:p>
    <w:p w14:paraId="2FEC659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1B021B5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AE0798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50A3197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14D9E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66F7329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idMaterial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TituloMaterial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DescricaoMaterial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LinkdaAula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LinkMaterial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FROM Materiais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ativoMat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0"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Traz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todos os materiais ativos </w:t>
      </w:r>
    </w:p>
    <w:p w14:paraId="345C273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4E584AF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C406FC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dataGridView1.Rows.Clear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//FAZ LIMPAR A TABELA</w:t>
      </w:r>
    </w:p>
    <w:p w14:paraId="3F0CBF7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193AF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14:paraId="4DF7618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6647AE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)dataGridView1.Rows[0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].Clone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//FAZ UM CAST E CLONA A LINHA DA TABELA</w:t>
      </w:r>
    </w:p>
    <w:p w14:paraId="77CC2FC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reader.GetInt32(0);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//ID</w:t>
      </w:r>
    </w:p>
    <w:p w14:paraId="6F52F90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(1);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//TÍTULO DO MATERIAL</w:t>
      </w:r>
    </w:p>
    <w:p w14:paraId="5D278F4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(2);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//DESCRIÇÃO</w:t>
      </w:r>
    </w:p>
    <w:p w14:paraId="51B070A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(3);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//LINK DA AULA</w:t>
      </w:r>
    </w:p>
    <w:p w14:paraId="78DDC88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(4);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//LINK MATERIAL COMPLEMENTAR</w:t>
      </w:r>
    </w:p>
    <w:p w14:paraId="6F62961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dataGridView1.Rows.Add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//ADICIONO A LINHA NA TABELA</w:t>
      </w:r>
    </w:p>
    <w:p w14:paraId="3423FED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3F450E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ED07CB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0F4E622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("Removido com sucesso")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; ;</w:t>
      </w:r>
      <w:proofErr w:type="gramEnd"/>
    </w:p>
    <w:p w14:paraId="4D18904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263649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7A1686D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D3FB05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Can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open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connection !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F5D939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63F2C27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31C4B0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F77B4B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E5CDADF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4589A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5BEDA6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btnSalvar_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55CDA29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CE380C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//Crio a estrutura da conexão com o banco e passa 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parametros</w:t>
      </w:r>
      <w:proofErr w:type="spellEnd"/>
    </w:p>
    <w:p w14:paraId="4ECF364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E62AE5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AC72A4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materialaulasremotas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5AEBEF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"root"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BE1C2C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EFA487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//Realizo a conexão com o banco</w:t>
      </w:r>
    </w:p>
    <w:p w14:paraId="12BA3CC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());</w:t>
      </w:r>
    </w:p>
    <w:p w14:paraId="0DBB097F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5B68072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0E66D7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Abre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 conexão com o banco</w:t>
      </w:r>
    </w:p>
    <w:p w14:paraId="6301EDA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("Conexão Aberta!"); // deu certo a conexão</w:t>
      </w:r>
    </w:p>
    <w:p w14:paraId="5C06284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3452AF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Crio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um comando SQL</w:t>
      </w:r>
    </w:p>
    <w:p w14:paraId="3F8E8F3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"INSERT INTO materiais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TituloMaterial,DescricaoMaterial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,LinkdaAula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LinkMaterial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)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B18F51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textBoxTitulo.Text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textBoxDescricao.Text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textBoxLinkaula.Text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textBoxLinkmatcomplementar.Text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"')"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77F517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1A65217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4C1A6E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Fecho a conexão com o banco</w:t>
      </w:r>
    </w:p>
    <w:p w14:paraId="042CA92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"Material da aula remota inserido com sucesso!"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Exibo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mensagem de aviso</w:t>
      </w:r>
    </w:p>
    <w:p w14:paraId="4061668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3A809F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92FAF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1B1714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F536B1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E40111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("Não foi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abrir a conexão! ");</w:t>
      </w:r>
    </w:p>
    <w:p w14:paraId="7ADD9BD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2B06F5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5ABDCD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D439FC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54C12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C82A95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btnSair_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BA6727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B81807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22940A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A1F2B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6E99BE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CellContentClick(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1B0F51C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5C0024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(dataGridView1.Rows[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223206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89DD58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dataGridView1.CurrentRow.Selected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A15369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textBoxId.Text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dataGridView1.Rows[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].Cells[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"Column5"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].FormattedValue.ToString();</w:t>
      </w:r>
    </w:p>
    <w:p w14:paraId="3ADB3E0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textBoxTitulo.Text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dataGridView1.Rows[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].Cells[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"Column1"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].FormattedValue.ToString();</w:t>
      </w:r>
    </w:p>
    <w:p w14:paraId="07E86FB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textBoxDescricao.Text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dataGridView1.Rows[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].Cells[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"Column2"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].FormattedValue.ToString();</w:t>
      </w:r>
    </w:p>
    <w:p w14:paraId="7B125DA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textBoxLinkaula.Text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dataGridView1.Rows[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].Cells[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"Column3"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].FormattedValue.ToString();</w:t>
      </w:r>
    </w:p>
    <w:p w14:paraId="0AA0976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textBoxLinkmatcomplementar.Text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dataGridView1.Rows[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].Cells[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"Column4"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].FormattedValue.ToString();</w:t>
      </w:r>
    </w:p>
    <w:p w14:paraId="4DDD377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A4A88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9E2A2B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688B4C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buttonNovo_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58CD50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6D5E62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6EB5A3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F1712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28E0E2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EC2B29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E4AD1A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textBoxId.Text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758E7D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textBoxTitulo.Text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8C3724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textBoxDescricao.Text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04171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textBoxLinkaula.Text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0F591A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textBoxLinkmatcomplementar.Text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7E1D9D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E6FA21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BAB208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btnExcluir_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7F0BCDC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2E168D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//Crio a estrutura da conexão com o banco e passa 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parametros</w:t>
      </w:r>
      <w:proofErr w:type="spellEnd"/>
    </w:p>
    <w:p w14:paraId="1C7FC02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6BFC171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10E227F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materialaulasremotas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64E3FDF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"root"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2F530C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35CB87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//Realizo a conexão com o banco</w:t>
      </w:r>
    </w:p>
    <w:p w14:paraId="771E020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());</w:t>
      </w:r>
    </w:p>
    <w:p w14:paraId="55409AF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2A86AAA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B4DEB9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Abre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 conexão com o banco</w:t>
      </w:r>
    </w:p>
    <w:p w14:paraId="4752C8C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("Conexão Aberta!"); // deu certo a conexão</w:t>
      </w:r>
    </w:p>
    <w:p w14:paraId="4DEE6A57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E726DD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Crio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um comando SQL</w:t>
      </w:r>
    </w:p>
    <w:p w14:paraId="16EC899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"UPDATE materiais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ativoMat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1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idMaterial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textBoxId.Text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B67B12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comandoMySql.CommandText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= "DELETE FROM materiais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idMaterial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= 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textBoxId.Text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+ "";</w:t>
      </w:r>
    </w:p>
    <w:p w14:paraId="24035D8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3028381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1FCDD1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fecha a conexão com o BD</w:t>
      </w:r>
    </w:p>
    <w:p w14:paraId="2CB9A1A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"Material excluído com sucesso"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//exibe feedback para o usuário</w:t>
      </w:r>
    </w:p>
    <w:p w14:paraId="687C552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4DB4A7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6BC5029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010D4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67667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70D1A40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58E002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("Não foi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abrir a conexão! ");</w:t>
      </w:r>
    </w:p>
    <w:p w14:paraId="23A9863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398E5A2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52534C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6783E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13AF55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buttonAtualizar_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DE25FE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085BFD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//Crio a estrutura da conexão com o banco e passa 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parametros</w:t>
      </w:r>
      <w:proofErr w:type="spellEnd"/>
    </w:p>
    <w:p w14:paraId="061E5BC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55B48B2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conexaoBD.Server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A4A720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materialaulasremotas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504D50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"root"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56E262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DBA2BC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//Realizo a conexão com o banco</w:t>
      </w:r>
    </w:p>
    <w:p w14:paraId="1A2EAFC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conexaoBD.ToString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());</w:t>
      </w:r>
    </w:p>
    <w:p w14:paraId="0C199B7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4D6EE77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2B2D75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Abre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 conexão com o banco</w:t>
      </w:r>
    </w:p>
    <w:p w14:paraId="11FCCC6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("Conexão Aberta!"); // deu certo a conexão</w:t>
      </w:r>
    </w:p>
    <w:p w14:paraId="2A3B299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AB693D1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Crio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um comando SQL</w:t>
      </w:r>
    </w:p>
    <w:p w14:paraId="0951813C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"UPDATE materiais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tituloMaterial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textBoxTitulo.Text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"',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</w:p>
    <w:p w14:paraId="16D79924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DescricaoMaterial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textBoxDescricao.Text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"',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</w:p>
    <w:p w14:paraId="681AB25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Linkdaaula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textBoxLinkaula.Text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' ,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</w:p>
    <w:p w14:paraId="6338E9FB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Linkmaterial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textBoxLinkmatcomplementar.Text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idMaterial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textBoxId.Text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975205F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comandoMySql.CommandText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= "DELETE FROM materiais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idMaterial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= 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textBoxId.Text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+ "";</w:t>
      </w:r>
    </w:p>
    <w:p w14:paraId="3D679C5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comandoMySql.ExecuteNonQuery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14:paraId="4AE5F93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397A37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realizaConexacoBD.Close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fecha a conexão com o BD</w:t>
      </w:r>
    </w:p>
    <w:p w14:paraId="1B676500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"Material atualizado com sucesso"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//exibe feedback para o usuário</w:t>
      </w:r>
    </w:p>
    <w:p w14:paraId="689A7735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atualizarGrid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8DC0DA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limparCampos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D04EB53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0C4D4AD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A1FBEB2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EE3A84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EBC728E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("Não foi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abrir a conexão! ");</w:t>
      </w:r>
    </w:p>
    <w:p w14:paraId="2E83909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84EFD5A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5A08E9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14BAB8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C4C0A26" w14:textId="77777777" w:rsidR="009824CE" w:rsidRDefault="009824CE" w:rsidP="009824CE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FAF3E58" w14:textId="7C2E1D75" w:rsidR="00C34B82" w:rsidRDefault="009824CE" w:rsidP="009824CE">
      <w:pPr>
        <w:tabs>
          <w:tab w:val="clear" w:pos="720"/>
        </w:tabs>
        <w:spacing w:before="0"/>
        <w:jc w:val="left"/>
        <w:rPr>
          <w:rFonts w:ascii="Times New Roman" w:hAnsi="Times New Roman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sectPr w:rsidR="00C34B82" w:rsidSect="00C62259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701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62984" w14:textId="77777777" w:rsidR="007F5BDC" w:rsidRDefault="007F5BDC">
      <w:r>
        <w:separator/>
      </w:r>
    </w:p>
  </w:endnote>
  <w:endnote w:type="continuationSeparator" w:id="0">
    <w:p w14:paraId="21F90872" w14:textId="77777777" w:rsidR="007F5BDC" w:rsidRDefault="007F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FA42F" w14:textId="77777777" w:rsidR="009824CE" w:rsidRDefault="009824CE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A3F89" w14:textId="77777777" w:rsidR="009824CE" w:rsidRDefault="009824C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AEA0F" w14:textId="77777777" w:rsidR="009824CE" w:rsidRDefault="009824CE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DF1CB" w14:textId="77777777" w:rsidR="009824CE" w:rsidRDefault="009824C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53B1A" w14:textId="77777777" w:rsidR="007F5BDC" w:rsidRDefault="007F5BDC">
      <w:r>
        <w:separator/>
      </w:r>
    </w:p>
  </w:footnote>
  <w:footnote w:type="continuationSeparator" w:id="0">
    <w:p w14:paraId="7140A4CA" w14:textId="77777777" w:rsidR="007F5BDC" w:rsidRDefault="007F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FB517" w14:textId="77777777" w:rsidR="009824CE" w:rsidRPr="00EC49FE" w:rsidRDefault="009824C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697320AC" w14:textId="77777777" w:rsidR="009824CE" w:rsidRPr="00EC49FE" w:rsidRDefault="009824C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95EB4" w14:textId="77777777" w:rsidR="009824CE" w:rsidRDefault="009824CE">
    <w:pPr>
      <w:framePr w:wrap="around" w:vAnchor="text" w:hAnchor="margin" w:xAlign="inside" w:y="1"/>
    </w:pPr>
  </w:p>
  <w:p w14:paraId="5973024C" w14:textId="77777777" w:rsidR="009824CE" w:rsidRDefault="009824C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1E62" w14:textId="77777777" w:rsidR="009824CE" w:rsidRPr="00EC49FE" w:rsidRDefault="009824C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45976793" w14:textId="77777777" w:rsidR="009824CE" w:rsidRPr="00EC49FE" w:rsidRDefault="009824C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14:paraId="5C6D414D" w14:textId="77777777" w:rsidR="009824CE" w:rsidRDefault="009824C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8CB84" w14:textId="77777777" w:rsidR="009824CE" w:rsidRDefault="009824CE">
    <w:pPr>
      <w:framePr w:wrap="around" w:vAnchor="text" w:hAnchor="margin" w:xAlign="inside" w:y="1"/>
    </w:pPr>
  </w:p>
  <w:p w14:paraId="65746B35" w14:textId="77777777" w:rsidR="009824CE" w:rsidRDefault="009824C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9FE"/>
    <w:rsid w:val="00004D27"/>
    <w:rsid w:val="00007C0E"/>
    <w:rsid w:val="00011B17"/>
    <w:rsid w:val="000129B0"/>
    <w:rsid w:val="0001555C"/>
    <w:rsid w:val="00022497"/>
    <w:rsid w:val="000634A5"/>
    <w:rsid w:val="0008084F"/>
    <w:rsid w:val="000866D6"/>
    <w:rsid w:val="000B399B"/>
    <w:rsid w:val="000B4621"/>
    <w:rsid w:val="000C4A53"/>
    <w:rsid w:val="000D5E86"/>
    <w:rsid w:val="0010628B"/>
    <w:rsid w:val="00107DCB"/>
    <w:rsid w:val="0011241D"/>
    <w:rsid w:val="001367ED"/>
    <w:rsid w:val="0015677D"/>
    <w:rsid w:val="00193058"/>
    <w:rsid w:val="0019451A"/>
    <w:rsid w:val="001A222E"/>
    <w:rsid w:val="001B0861"/>
    <w:rsid w:val="002105E7"/>
    <w:rsid w:val="0021616D"/>
    <w:rsid w:val="0022582D"/>
    <w:rsid w:val="002469A4"/>
    <w:rsid w:val="002523DB"/>
    <w:rsid w:val="00253ECE"/>
    <w:rsid w:val="0025722C"/>
    <w:rsid w:val="0025792C"/>
    <w:rsid w:val="00290562"/>
    <w:rsid w:val="002B788C"/>
    <w:rsid w:val="002C2393"/>
    <w:rsid w:val="002E09A8"/>
    <w:rsid w:val="002E0A70"/>
    <w:rsid w:val="003112B6"/>
    <w:rsid w:val="00312580"/>
    <w:rsid w:val="00324AD3"/>
    <w:rsid w:val="003445A2"/>
    <w:rsid w:val="00357836"/>
    <w:rsid w:val="0039084B"/>
    <w:rsid w:val="0039369B"/>
    <w:rsid w:val="00397E20"/>
    <w:rsid w:val="003C25DE"/>
    <w:rsid w:val="003C5D8E"/>
    <w:rsid w:val="003E40B1"/>
    <w:rsid w:val="003F41E8"/>
    <w:rsid w:val="003F4556"/>
    <w:rsid w:val="004023B2"/>
    <w:rsid w:val="00414A65"/>
    <w:rsid w:val="00434C70"/>
    <w:rsid w:val="00460911"/>
    <w:rsid w:val="00474BBE"/>
    <w:rsid w:val="004A4FEF"/>
    <w:rsid w:val="004E6A9A"/>
    <w:rsid w:val="004F3018"/>
    <w:rsid w:val="005000B2"/>
    <w:rsid w:val="00533821"/>
    <w:rsid w:val="00534E5D"/>
    <w:rsid w:val="005562BF"/>
    <w:rsid w:val="00556B9F"/>
    <w:rsid w:val="00567A00"/>
    <w:rsid w:val="00574496"/>
    <w:rsid w:val="0058210C"/>
    <w:rsid w:val="005B6413"/>
    <w:rsid w:val="005D7EF2"/>
    <w:rsid w:val="005E5C4C"/>
    <w:rsid w:val="005F3D72"/>
    <w:rsid w:val="00603861"/>
    <w:rsid w:val="00614B2B"/>
    <w:rsid w:val="00623818"/>
    <w:rsid w:val="006363DA"/>
    <w:rsid w:val="006470C5"/>
    <w:rsid w:val="006639D7"/>
    <w:rsid w:val="00676E05"/>
    <w:rsid w:val="0068092C"/>
    <w:rsid w:val="00680E13"/>
    <w:rsid w:val="00684F97"/>
    <w:rsid w:val="0076521C"/>
    <w:rsid w:val="0077452E"/>
    <w:rsid w:val="007820C2"/>
    <w:rsid w:val="007B4B4C"/>
    <w:rsid w:val="007C4987"/>
    <w:rsid w:val="007C79D9"/>
    <w:rsid w:val="007D0B69"/>
    <w:rsid w:val="007D2AFA"/>
    <w:rsid w:val="007E3CFE"/>
    <w:rsid w:val="007F5BDC"/>
    <w:rsid w:val="00810DB2"/>
    <w:rsid w:val="00836029"/>
    <w:rsid w:val="00843BDC"/>
    <w:rsid w:val="00877B0F"/>
    <w:rsid w:val="0089154A"/>
    <w:rsid w:val="00892EFF"/>
    <w:rsid w:val="008B1055"/>
    <w:rsid w:val="008D52E5"/>
    <w:rsid w:val="008E4FBD"/>
    <w:rsid w:val="0092301E"/>
    <w:rsid w:val="009427A5"/>
    <w:rsid w:val="00950A3D"/>
    <w:rsid w:val="00977226"/>
    <w:rsid w:val="00981E18"/>
    <w:rsid w:val="009824CE"/>
    <w:rsid w:val="009A3683"/>
    <w:rsid w:val="009C4CD2"/>
    <w:rsid w:val="009C66C4"/>
    <w:rsid w:val="009E5BC1"/>
    <w:rsid w:val="009E60A0"/>
    <w:rsid w:val="009F4B90"/>
    <w:rsid w:val="00A11101"/>
    <w:rsid w:val="00A307A9"/>
    <w:rsid w:val="00A4324E"/>
    <w:rsid w:val="00A817D6"/>
    <w:rsid w:val="00A82E71"/>
    <w:rsid w:val="00A83C34"/>
    <w:rsid w:val="00AA0F89"/>
    <w:rsid w:val="00AA6EFF"/>
    <w:rsid w:val="00B16E1E"/>
    <w:rsid w:val="00B3767F"/>
    <w:rsid w:val="00B5357B"/>
    <w:rsid w:val="00B8028D"/>
    <w:rsid w:val="00BC2FA2"/>
    <w:rsid w:val="00BD10C0"/>
    <w:rsid w:val="00BD40AF"/>
    <w:rsid w:val="00BE5382"/>
    <w:rsid w:val="00C02984"/>
    <w:rsid w:val="00C20BCF"/>
    <w:rsid w:val="00C255C0"/>
    <w:rsid w:val="00C31AD1"/>
    <w:rsid w:val="00C34B82"/>
    <w:rsid w:val="00C3594B"/>
    <w:rsid w:val="00C42CCC"/>
    <w:rsid w:val="00C5750E"/>
    <w:rsid w:val="00C62259"/>
    <w:rsid w:val="00C63438"/>
    <w:rsid w:val="00C63BC0"/>
    <w:rsid w:val="00C66FED"/>
    <w:rsid w:val="00C8296A"/>
    <w:rsid w:val="00CA6E37"/>
    <w:rsid w:val="00CB0D69"/>
    <w:rsid w:val="00CC071E"/>
    <w:rsid w:val="00D041F3"/>
    <w:rsid w:val="00D05D1E"/>
    <w:rsid w:val="00D53200"/>
    <w:rsid w:val="00D7409C"/>
    <w:rsid w:val="00D84833"/>
    <w:rsid w:val="00D86614"/>
    <w:rsid w:val="00D92683"/>
    <w:rsid w:val="00DA7681"/>
    <w:rsid w:val="00DB0550"/>
    <w:rsid w:val="00DC776F"/>
    <w:rsid w:val="00DD65C5"/>
    <w:rsid w:val="00DD7834"/>
    <w:rsid w:val="00E40278"/>
    <w:rsid w:val="00E46510"/>
    <w:rsid w:val="00E46609"/>
    <w:rsid w:val="00E625D1"/>
    <w:rsid w:val="00E76F87"/>
    <w:rsid w:val="00E83C56"/>
    <w:rsid w:val="00EC09D1"/>
    <w:rsid w:val="00EC49FE"/>
    <w:rsid w:val="00ED103B"/>
    <w:rsid w:val="00EE70EF"/>
    <w:rsid w:val="00EE72A3"/>
    <w:rsid w:val="00F018F8"/>
    <w:rsid w:val="00F05E7F"/>
    <w:rsid w:val="00F17CFB"/>
    <w:rsid w:val="00F3313D"/>
    <w:rsid w:val="00F669F9"/>
    <w:rsid w:val="00F92448"/>
    <w:rsid w:val="00F966A4"/>
    <w:rsid w:val="00FB2887"/>
    <w:rsid w:val="00FC4CC4"/>
    <w:rsid w:val="00FD29C2"/>
    <w:rsid w:val="00FE0B54"/>
    <w:rsid w:val="00FE5473"/>
    <w:rsid w:val="00FE7AB3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8B895B"/>
  <w15:docId w15:val="{E85F1FCC-06AC-44EA-9BBB-43385E7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uiPriority w:val="99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7Pr-textoTtulodoTrabalho">
    <w:name w:val="7. Pré-texto: Título do Trabalho"/>
    <w:rsid w:val="0025792C"/>
    <w:pPr>
      <w:jc w:val="center"/>
    </w:pPr>
    <w:rPr>
      <w:b/>
      <w:caps/>
      <w:sz w:val="28"/>
      <w:lang w:eastAsia="pt-BR"/>
    </w:rPr>
  </w:style>
  <w:style w:type="character" w:styleId="HiperlinkVisitado">
    <w:name w:val="FollowedHyperlink"/>
    <w:basedOn w:val="Fontepargpadro"/>
    <w:rsid w:val="00414A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14A65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eastAsia="en-US"/>
    </w:rPr>
  </w:style>
  <w:style w:type="paragraph" w:customStyle="1" w:styleId="1CorpodeTexto">
    <w:name w:val="1. Corpo de Texto"/>
    <w:link w:val="1CorpodeTextoChar"/>
    <w:rsid w:val="0010628B"/>
    <w:pPr>
      <w:tabs>
        <w:tab w:val="num" w:pos="0"/>
      </w:tabs>
      <w:spacing w:before="240" w:after="240" w:line="360" w:lineRule="auto"/>
      <w:ind w:firstLine="709"/>
      <w:jc w:val="both"/>
    </w:pPr>
    <w:rPr>
      <w:sz w:val="24"/>
      <w:lang w:eastAsia="pt-BR"/>
    </w:rPr>
  </w:style>
  <w:style w:type="character" w:customStyle="1" w:styleId="1CorpodeTextoChar">
    <w:name w:val="1. Corpo de Texto Char"/>
    <w:link w:val="1CorpodeTexto"/>
    <w:rsid w:val="0010628B"/>
    <w:rPr>
      <w:sz w:val="24"/>
      <w:lang w:val="pt-BR" w:eastAsia="pt-BR"/>
    </w:rPr>
  </w:style>
  <w:style w:type="table" w:styleId="Tabelacomgrade">
    <w:name w:val="Table Grid"/>
    <w:basedOn w:val="Tabelanormal"/>
    <w:uiPriority w:val="39"/>
    <w:rsid w:val="005562BF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B535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rsid w:val="0015677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677D"/>
    <w:rPr>
      <w:rFonts w:ascii="Tahoma" w:hAnsi="Tahoma" w:cs="Tahoma"/>
      <w:sz w:val="16"/>
      <w:szCs w:val="16"/>
      <w:lang w:val="en-US" w:eastAsia="pt-BR"/>
    </w:rPr>
  </w:style>
  <w:style w:type="character" w:styleId="nfase">
    <w:name w:val="Emphasis"/>
    <w:basedOn w:val="Fontepargpadro"/>
    <w:uiPriority w:val="20"/>
    <w:qFormat/>
    <w:rsid w:val="00F3313D"/>
    <w:rPr>
      <w:i/>
      <w:iCs/>
    </w:rPr>
  </w:style>
  <w:style w:type="character" w:customStyle="1" w:styleId="color">
    <w:name w:val="color"/>
    <w:basedOn w:val="Fontepargpadro"/>
    <w:rsid w:val="005D7EF2"/>
  </w:style>
  <w:style w:type="character" w:styleId="MenoPendente">
    <w:name w:val="Unresolved Mention"/>
    <w:basedOn w:val="Fontepargpadro"/>
    <w:uiPriority w:val="99"/>
    <w:semiHidden/>
    <w:unhideWhenUsed/>
    <w:rsid w:val="00ED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svendrami/MateraisAulasRemotasHOWIII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youtu.be/tzsor6DVopU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583</TotalTime>
  <Pages>1</Pages>
  <Words>4106</Words>
  <Characters>22174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26228</CharactersWithSpaces>
  <SharedDoc>false</SharedDoc>
  <HLinks>
    <vt:vector size="24" baseType="variant">
      <vt:variant>
        <vt:i4>720975</vt:i4>
      </vt:variant>
      <vt:variant>
        <vt:i4>12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3211374</vt:i4>
      </vt:variant>
      <vt:variant>
        <vt:i4>6</vt:i4>
      </vt:variant>
      <vt:variant>
        <vt:i4>0</vt:i4>
      </vt:variant>
      <vt:variant>
        <vt:i4>5</vt:i4>
      </vt:variant>
      <vt:variant>
        <vt:lpwstr>https://rockcontent.com/blog/psicologia-das-cores/</vt:lpwstr>
      </vt:variant>
      <vt:variant>
        <vt:lpwstr/>
      </vt:variant>
      <vt:variant>
        <vt:i4>1507330</vt:i4>
      </vt:variant>
      <vt:variant>
        <vt:i4>3</vt:i4>
      </vt:variant>
      <vt:variant>
        <vt:i4>0</vt:i4>
      </vt:variant>
      <vt:variant>
        <vt:i4>5</vt:i4>
      </vt:variant>
      <vt:variant>
        <vt:lpwstr>https://ciclovivo.com.br/planeta/meio-ambiente/brasil-perde-8-bilhoes-anualmente-com-descarte-incorreto-de-residuos/</vt:lpwstr>
      </vt:variant>
      <vt:variant>
        <vt:lpwstr/>
      </vt:variant>
      <vt:variant>
        <vt:i4>196625</vt:i4>
      </vt:variant>
      <vt:variant>
        <vt:i4>0</vt:i4>
      </vt:variant>
      <vt:variant>
        <vt:i4>0</vt:i4>
      </vt:variant>
      <vt:variant>
        <vt:i4>5</vt:i4>
      </vt:variant>
      <vt:variant>
        <vt:lpwstr>https://www.vgresiduos.com.br/blog/qual-a-realidade-do-descarte-de-lixo-nas-cidades-brasileiras/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Shirlei Magali Vendrami</cp:lastModifiedBy>
  <cp:revision>34</cp:revision>
  <cp:lastPrinted>2005-03-17T02:14:00Z</cp:lastPrinted>
  <dcterms:created xsi:type="dcterms:W3CDTF">2020-09-04T11:29:00Z</dcterms:created>
  <dcterms:modified xsi:type="dcterms:W3CDTF">2020-09-25T00:27:00Z</dcterms:modified>
</cp:coreProperties>
</file>